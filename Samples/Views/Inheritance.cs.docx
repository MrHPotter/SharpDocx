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701AD4EC" w14:textId="50884576" w:rsidR="000E78B3" w:rsidRDefault="00A40022" w:rsidP="000E78B3">
          <w:pPr>
            <w:pStyle w:val="Title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anchorId="10F2A962" wp14:editId="6386105E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397739"/>
                                <a:ext cx="179070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6AA216" w14:textId="77777777" w:rsidR="002177DE" w:rsidRPr="000E78B3" w:rsidRDefault="000E78B3">
                                  <w:pPr>
                                    <w:pStyle w:val="Subtitle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>&lt;%= MyProperty %&gt;</w:t>
                                  </w:r>
                                </w:p>
                                <w:p w14:paraId="42D8E3A9" w14:textId="77777777" w:rsidR="00EB45C5" w:rsidRDefault="00EB45C5" w:rsidP="001C1C70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&lt;% CreateHyperlink("</w:t>
                                  </w:r>
                                  <w:r w:rsidR="00B60D51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GitHub</w:t>
                                  </w:r>
                                  <w:r w:rsidRPr="006E1E41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", "https://github.com/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egonl/SharpDocx "); %&gt;.</w:t>
                                  </w:r>
                                </w:p>
                                <w:p w14:paraId="15A290AE" w14:textId="7E998425" w:rsidR="00F22C82" w:rsidRDefault="00932908" w:rsidP="001C1C70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="00EB45C5" w:rsidRPr="00EB45C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&lt;% CreateHyperlink("Open XML SDK", "</w:t>
                                  </w:r>
                                  <w:r w:rsidR="00162FD2" w:rsidRPr="00162FD2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https://github.com/dotnet/Open-XML-SDK</w:t>
                                  </w:r>
                                  <w:r w:rsidR="00EB45C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"); %&gt;.</w:t>
                                  </w:r>
                                  <w:r w:rsidR="00BA027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14:paraId="1895253A" w14:textId="77777777" w:rsidR="00F22C82" w:rsidRDefault="00F22C82" w:rsidP="001C1C70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="00087915" w:rsidRP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14:paraId="2CC1D686" w14:textId="2D3F067D" w:rsidR="001751DA" w:rsidRDefault="005B7569" w:rsidP="001C1C70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D64E3D" w:rsidRPr="00D64E3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r w:rsidR="00600587"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defin</w:t>
                                  </w:r>
                                  <w:r w:rsidR="00933797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i</w:t>
                                  </w:r>
                                  <w:r w:rsidR="00600587"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tely </w:t>
                                  </w:r>
                                  <w:r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have a look at the &lt;% CreateHyperlink("Open XML SDK 2.5 Productivity Tool for Microsoft Office", "</w:t>
                                  </w:r>
                                  <w:r w:rsidR="00933797" w:rsidRPr="00933797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https://github.com/dotnet/Open-XML-SDK/releases/tag/v2.5</w:t>
                                  </w:r>
                                  <w:r w:rsidR="00987CA7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"); %&gt;.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w14:anchorId="10F2A962" id="Groep 14" o:spid="_x0000_s1026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">
                    <v:rect id="Rectangle 18" o:spid="_x0000_s1027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    <v:rect id="Rectangle 17" o:spid="_x0000_s1028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9" type="#_x0000_t202" style="position:absolute;left:857;top:3977;width:17907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    <v:textbox>
                        <w:txbxContent>
                          <w:p w14:paraId="116AA216" w14:textId="77777777" w:rsidR="002177DE" w:rsidRPr="000E78B3" w:rsidRDefault="000E78B3">
                            <w:pPr>
                              <w:pStyle w:val="Subtitle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>&lt;%= MyProperty %&gt;</w:t>
                            </w:r>
                          </w:p>
                          <w:p w14:paraId="42D8E3A9" w14:textId="77777777" w:rsidR="00EB45C5" w:rsidRDefault="00EB45C5" w:rsidP="001C1C70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&lt;% CreateHyperlink("</w:t>
                            </w:r>
                            <w:r w:rsidR="00B60D51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on 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r w:rsidRPr="006E1E41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", "https://github.com/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egonl/SharpDocx "); %&gt;.</w:t>
                            </w:r>
                          </w:p>
                          <w:p w14:paraId="15A290AE" w14:textId="7E998425" w:rsidR="00F22C82" w:rsidRDefault="00932908" w:rsidP="001C1C70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="00EB45C5" w:rsidRPr="00EB45C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&lt;% CreateHyperlink("Open XML SDK", "</w:t>
                            </w:r>
                            <w:r w:rsidR="00162FD2" w:rsidRPr="00162FD2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https://github.com/dotnet/Open-XML-SDK</w:t>
                            </w:r>
                            <w:r w:rsidR="00EB45C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"); %&gt;.</w:t>
                            </w:r>
                            <w:r w:rsidR="00BA027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14:paraId="1895253A" w14:textId="77777777" w:rsidR="00F22C82" w:rsidRDefault="00F22C82" w:rsidP="001C1C70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="00087915" w:rsidRP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14:paraId="2CC1D686" w14:textId="2D3F067D" w:rsidR="001751DA" w:rsidRDefault="005B7569" w:rsidP="001C1C70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64E3D" w:rsidRPr="00D64E3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r w:rsidR="00600587"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defin</w:t>
                            </w:r>
                            <w:r w:rsidR="00933797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r w:rsidR="00600587"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tely </w:t>
                            </w:r>
                            <w:r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have a look at the &lt;% CreateHyperlink("Open XML SDK 2.5 Productivity Tool for Microsoft Office", "</w:t>
                            </w:r>
                            <w:r w:rsidR="00933797" w:rsidRPr="00933797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https://github.com/dotnet/Open-XML-SDK/releases/tag/v2.5</w:t>
                            </w:r>
                            <w:r w:rsidR="00987CA7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"); %&gt;.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E78B3" w:rsidRPr="000E78B3">
                <w:rPr>
                  <w:lang w:val="en-US"/>
                </w:rPr>
                <w:t>Inheritance sample</w:t>
              </w:r>
            </w:sdtContent>
          </w:sdt>
        </w:p>
        <w:p w14:paraId="50674A7C" w14:textId="77777777" w:rsidR="007E082B" w:rsidRDefault="00000000" w:rsidP="007E082B">
          <w:pPr>
            <w:pStyle w:val="Subtitle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6C0C71" w:rsidRPr="00D7430D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858C1EF" wp14:editId="10297AE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2D69B4" id="Rechthoek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14:paraId="25A14E7D" w14:textId="77777777" w:rsidR="00906B8D" w:rsidRPr="006E1E41" w:rsidRDefault="00906B8D" w:rsidP="00906B8D">
          <w:pPr>
            <w:pStyle w:val="Heading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14:paraId="384CEA47" w14:textId="77777777" w:rsidR="005D716B" w:rsidRDefault="008075D9" w:rsidP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MyDocument.</w:t>
          </w:r>
        </w:p>
        <w:p w14:paraId="79C4699A" w14:textId="77777777" w:rsidR="00C96094" w:rsidRPr="00C9609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14:paraId="7F14218B" w14:textId="77777777" w:rsidR="00C96094" w:rsidRPr="008D002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14:paraId="4257C137" w14:textId="77777777" w:rsidR="008075D9" w:rsidRDefault="00C96094" w:rsidP="008D002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14:paraId="3B9C2E3A" w14:textId="77777777" w:rsidR="008D0024" w:rsidRPr="008075D9" w:rsidRDefault="008075D9" w:rsidP="008D0024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1014C38C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1A63957" w14:textId="77777777" w:rsidR="002177DE" w:rsidRPr="008D0024" w:rsidRDefault="002177DE" w:rsidP="008D002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177DE" w:rsidRPr="008D0024">
      <w:footerReference w:type="default" r:id="rId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B2ABE" w14:textId="77777777" w:rsidR="00E21C7A" w:rsidRDefault="00E21C7A">
      <w:pPr>
        <w:spacing w:after="0" w:line="240" w:lineRule="auto"/>
      </w:pPr>
      <w:r>
        <w:separator/>
      </w:r>
    </w:p>
  </w:endnote>
  <w:endnote w:type="continuationSeparator" w:id="0">
    <w:p w14:paraId="2B48C678" w14:textId="77777777" w:rsidR="00E21C7A" w:rsidRDefault="00E2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84598" w14:textId="77777777" w:rsidR="002177DE" w:rsidRDefault="006F76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6FCBF7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FD9F8" w14:textId="77777777" w:rsidR="002177DE" w:rsidRDefault="002177D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F6FCBF7" id="_x0000_t202" coordsize="21600,21600" o:spt="202" path="m,l,21600r21600,l21600,xe">
              <v:stroke joinstyle="miter"/>
              <v:path gradientshapeok="t" o:connecttype="rect"/>
            </v:shapetype>
            <v:shape id="Tekstvak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620FD9F8" w14:textId="77777777" w:rsidR="002177DE" w:rsidRDefault="002177DE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08C2A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ADD67" w14:textId="77777777"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08C2A" id="Tekstvak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3FADD67" w14:textId="77777777"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DDB09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A26A641" id="Rechthoe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8AF74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3FCF27C" id="Rechthoe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3FBE0B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BB5FEEF" id="Rechthoe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B29C5" w14:textId="77777777" w:rsidR="00E21C7A" w:rsidRDefault="00E21C7A">
      <w:pPr>
        <w:spacing w:after="0" w:line="240" w:lineRule="auto"/>
      </w:pPr>
      <w:r>
        <w:separator/>
      </w:r>
    </w:p>
  </w:footnote>
  <w:footnote w:type="continuationSeparator" w:id="0">
    <w:p w14:paraId="1D615FDA" w14:textId="77777777" w:rsidR="00E21C7A" w:rsidRDefault="00E2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8B3"/>
    <w:rsid w:val="00062DAE"/>
    <w:rsid w:val="00087915"/>
    <w:rsid w:val="000E78B3"/>
    <w:rsid w:val="00101AF5"/>
    <w:rsid w:val="00162FD2"/>
    <w:rsid w:val="001751DA"/>
    <w:rsid w:val="001C1C70"/>
    <w:rsid w:val="001D3A64"/>
    <w:rsid w:val="002177DE"/>
    <w:rsid w:val="00291282"/>
    <w:rsid w:val="0034014C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C4CAB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933797"/>
    <w:rsid w:val="00987CA7"/>
    <w:rsid w:val="00A40022"/>
    <w:rsid w:val="00A61B5D"/>
    <w:rsid w:val="00B32D05"/>
    <w:rsid w:val="00B60D51"/>
    <w:rsid w:val="00BA027D"/>
    <w:rsid w:val="00BE1DA5"/>
    <w:rsid w:val="00C96094"/>
    <w:rsid w:val="00CB0BB7"/>
    <w:rsid w:val="00D64E3D"/>
    <w:rsid w:val="00D7430D"/>
    <w:rsid w:val="00D96951"/>
    <w:rsid w:val="00E21C7A"/>
    <w:rsid w:val="00EB45C5"/>
    <w:rsid w:val="00ED58DA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C1C36"/>
  <w15:docId w15:val="{D11E4CBB-2E19-4149-8B5B-A65A9C49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E2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Sidebar">
    <w:name w:val="Sidebar"/>
    <w:basedOn w:val="Normal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DefaultParagraphFont"/>
    <w:link w:val="Sidebar"/>
    <w:rsid w:val="001C1C70"/>
    <w:rPr>
      <w:color w:val="FFFFFF" w:themeColor="background1"/>
    </w:rPr>
  </w:style>
  <w:style w:type="character" w:styleId="Hyperlink">
    <w:name w:val="Hyperlink"/>
    <w:basedOn w:val="DefaultParagraphFont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 Lubbers</cp:lastModifiedBy>
  <cp:revision>46</cp:revision>
  <dcterms:created xsi:type="dcterms:W3CDTF">2017-12-30T10:51:00Z</dcterms:created>
  <dcterms:modified xsi:type="dcterms:W3CDTF">2024-04-22T21:52:00Z</dcterms:modified>
</cp:coreProperties>
</file>
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lang w:val="en-US"/>
        </w:rPr>
        <w:id w:val="-1743633326"/>
        <w:docPartObj>
          <w:docPartGallery w:val="Cover Pages"/>
          <w:docPartUnique/>
        </w:docPartObj>
      </w:sdtPr>
      <w:sdtEndPr>
        <w:rPr>
          <w:caps/>
        </w:rPr>
      </w:sdtEndPr>
      <w:sdtContent>
        <w:p w14:paraId="124A7BAE" w14:textId="77777777"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50B84B0" wp14:editId="75EDFE92">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4F18FB">
                                  <w:rPr>
                                    <w:lang w:val="en-US"/>
                                  </w:rPr>
                                  <w:t xml:space="preserve">&lt;%= </w:t>
                                </w:r>
                                <w:proofErr w:type="spellStart"/>
                                <w:proofErr w:type="gramStart"/>
                                <w:r w:rsidR="00D87737" w:rsidRPr="00D87737">
                                  <w:rPr>
                                    <w:lang w:val="en-US"/>
                                  </w:rPr>
                                  <w:t>DateTime.Now.ToString</w:t>
                                </w:r>
                                <w:proofErr w:type="spellEnd"/>
                                <w:proofErr w:type="gramEnd"/>
                                <w:r w:rsidR="00D87737" w:rsidRPr="00D87737">
                                  <w:rPr>
                                    <w:lang w:val="en-US"/>
                                  </w:rPr>
                                  <w:t xml:space="preserve">("MMMM </w:t>
                                </w:r>
                                <w:proofErr w:type="spellStart"/>
                                <w:r w:rsidR="00D87737" w:rsidRPr="00D87737">
                                  <w:rPr>
                                    <w:lang w:val="en-US"/>
                                  </w:rPr>
                                  <w:t>yyyy</w:t>
                                </w:r>
                                <w:proofErr w:type="spellEnd"/>
                                <w:r w:rsidR="00D87737" w:rsidRPr="00D87737">
                                  <w:rPr>
                                    <w:lang w:val="en-US"/>
                                  </w:rPr>
                                  <w:t xml:space="preserve">", </w:t>
                                </w:r>
                                <w:proofErr w:type="spellStart"/>
                                <w:r w:rsidR="00D87737" w:rsidRPr="00D87737">
                                  <w:rPr>
                                    <w:lang w:val="en-US"/>
                                  </w:rPr>
                                  <w:t>System.Globalization.CultureInfo.InvariantCulture</w:t>
                                </w:r>
                                <w:proofErr w:type="spellEnd"/>
                                <w:r w:rsidR="00D87737" w:rsidRPr="00D87737">
                                  <w:rPr>
                                    <w:lang w:val="en-US"/>
                                  </w:rPr>
                                  <w:t>)</w:t>
                                </w:r>
                                <w:r w:rsidR="00D87737">
                                  <w:rPr>
                                    <w:lang w:val="en-US"/>
                                  </w:rPr>
                                  <w:t xml:space="preserve"> %&gt;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B84B0"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stroked="f">
                    <v:textbox>
                      <w:txbxContent>
                        <w:p w14:paraId="071D7512" w14:textId="1F7F3D21"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4F18FB">
                            <w:rPr>
                              <w:lang w:val="en-US"/>
                            </w:rPr>
                            <w:t xml:space="preserve">&lt;%= </w:t>
                          </w:r>
                          <w:proofErr w:type="spellStart"/>
                          <w:proofErr w:type="gramStart"/>
                          <w:r w:rsidR="00D87737" w:rsidRPr="00D87737">
                            <w:rPr>
                              <w:lang w:val="en-US"/>
                            </w:rPr>
                            <w:t>DateTime.Now.ToString</w:t>
                          </w:r>
                          <w:proofErr w:type="spellEnd"/>
                          <w:proofErr w:type="gramEnd"/>
                          <w:r w:rsidR="00D87737" w:rsidRPr="00D87737">
                            <w:rPr>
                              <w:lang w:val="en-US"/>
                            </w:rPr>
                            <w:t xml:space="preserve">("MMMM </w:t>
                          </w:r>
                          <w:proofErr w:type="spellStart"/>
                          <w:r w:rsidR="00D87737" w:rsidRPr="00D87737">
                            <w:rPr>
                              <w:lang w:val="en-US"/>
                            </w:rPr>
                            <w:t>yyyy</w:t>
                          </w:r>
                          <w:proofErr w:type="spellEnd"/>
                          <w:r w:rsidR="00D87737" w:rsidRPr="00D87737">
                            <w:rPr>
                              <w:lang w:val="en-US"/>
                            </w:rPr>
                            <w:t xml:space="preserve">", </w:t>
                          </w:r>
                          <w:proofErr w:type="spellStart"/>
                          <w:r w:rsidR="00D87737" w:rsidRPr="00D87737">
                            <w:rPr>
                              <w:lang w:val="en-US"/>
                            </w:rPr>
                            <w:t>System.Globalization.CultureInfo.InvariantCulture</w:t>
                          </w:r>
                          <w:proofErr w:type="spellEnd"/>
                          <w:r w:rsidR="00D87737" w:rsidRPr="00D87737">
                            <w:rPr>
                              <w:lang w:val="en-US"/>
                            </w:rPr>
                            <w:t>)</w:t>
                          </w:r>
                          <w:r w:rsidR="00D87737">
                            <w:rPr>
                              <w:lang w:val="en-US"/>
                            </w:rPr>
                            <w:t xml:space="preserve"> %&gt;</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464C0E71" wp14:editId="6ED2D200">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57852A8F"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C0E71"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o:allowincell="f" fillcolor="#d34817 [3204]" strokecolor="#956251 [3207]" strokeweight="1pt">
                    <v:textbox inset="14.4pt,,14.4pt">
                      <w:txbxContent>
                        <w:p w14:paraId="57852A8F"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14:paraId="4E777AEE" w14:textId="77777777" w:rsidR="009D381B" w:rsidRPr="00245E5C" w:rsidRDefault="007503FB" w:rsidP="00AF2EFE">
      <w:pPr>
        <w:pStyle w:val="Title"/>
        <w:rPr>
          <w:lang w:val="en-US"/>
        </w:rPr>
      </w:pPr>
      <w:r w:rsidRPr="00245E5C">
        <w:rPr>
          <w:lang w:val="en-US"/>
        </w:rPr>
        <w:lastRenderedPageBreak/>
        <w:t>S</w:t>
      </w:r>
      <w:r w:rsidR="00AD626A" w:rsidRPr="00245E5C">
        <w:rPr>
          <w:lang w:val="en-US"/>
        </w:rPr>
        <w:t>ummary</w:t>
      </w:r>
    </w:p>
    <w:p w14:paraId="58B3E98E" w14:textId="77777777" w:rsidR="00B16B1C" w:rsidRPr="00B16B1C" w:rsidRDefault="001D7FD5" w:rsidP="00B16B1C">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00C238BB" w:rsidRPr="001D7FD5">
        <w:rPr>
          <w:lang w:val="en-US"/>
        </w:rPr>
        <w:t>two-step</w:t>
      </w:r>
      <w:r w:rsidRPr="001D7FD5">
        <w:rPr>
          <w:lang w:val="en-US"/>
        </w:rPr>
        <w:t xml:space="preserve"> process. First you create a view in Word. A view is a Word document which also contains C# code. Code can be inserted anywhere, </w:t>
      </w:r>
      <w:proofErr w:type="gramStart"/>
      <w:r w:rsidRPr="001D7FD5">
        <w:rPr>
          <w:lang w:val="en-US"/>
        </w:rPr>
        <w:t>e.g.</w:t>
      </w:r>
      <w:proofErr w:type="gramEnd"/>
      <w:r w:rsidRPr="001D7FD5">
        <w:rPr>
          <w:lang w:val="en-US"/>
        </w:rPr>
        <w:t xml:space="preserve"> &lt;%= </w:t>
      </w:r>
      <w:proofErr w:type="spellStart"/>
      <w:r w:rsidRPr="001D7FD5">
        <w:rPr>
          <w:lang w:val="en-US"/>
        </w:rPr>
        <w:t>DateTime.Now</w:t>
      </w:r>
      <w:proofErr w:type="spellEnd"/>
      <w:r w:rsidRPr="001D7FD5">
        <w:rPr>
          <w:lang w:val="en-US"/>
        </w:rPr>
        <w:t xml:space="preserve"> %&gt; would insert the current date and time.</w:t>
      </w:r>
    </w:p>
    <w:p w14:paraId="0913D869" w14:textId="77777777" w:rsidR="00B16B1C" w:rsidRPr="00B16B1C" w:rsidRDefault="00B16B1C" w:rsidP="00B16B1C">
      <w:pPr>
        <w:rPr>
          <w:lang w:val="en-US"/>
        </w:rPr>
      </w:pPr>
      <w:r w:rsidRPr="00B16B1C">
        <w:rPr>
          <w:lang w:val="en-US"/>
        </w:rPr>
        <w:t>The next step is to create documents based on this view. This requires two lines of code:</w:t>
      </w:r>
    </w:p>
    <w:p w14:paraId="5961F63B" w14:textId="77777777"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14:paraId="1E301738" w14:textId="77777777"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14:paraId="35F77465" w14:textId="77777777"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14:paraId="7139113E" w14:textId="77777777" w:rsidR="00B16B1C" w:rsidRPr="00B16B1C" w:rsidRDefault="00B16B1C" w:rsidP="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14:paraId="35576D76" w14:textId="77777777"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14:paraId="760F1E1B" w14:textId="77777777" w:rsidR="000E3406" w:rsidRDefault="00B16B1C" w:rsidP="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r w:rsidR="00930091">
        <w:rPr>
          <w:lang w:val="en-US"/>
        </w:rPr>
        <w:t xml:space="preserve"> This example also shows how to get an output stream instead of a file.</w:t>
      </w:r>
    </w:p>
    <w:p w14:paraId="3D02F4A2" w14:textId="0C36DDD6" w:rsidR="001D7FD5" w:rsidRPr="00B16B1C" w:rsidRDefault="001D7FD5" w:rsidP="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r w:rsidR="00E07615" w:rsidRPr="00E07615">
        <w:rPr>
          <w:lang w:val="en-US"/>
        </w:rPr>
        <w:t xml:space="preserve"> </w:t>
      </w:r>
      <w:r w:rsidR="00E07615">
        <w:rPr>
          <w:lang w:val="en-US"/>
        </w:rPr>
        <w:t xml:space="preserve">It </w:t>
      </w:r>
      <w:r w:rsidR="00E07615" w:rsidRPr="00E07615">
        <w:rPr>
          <w:lang w:val="en-US"/>
        </w:rPr>
        <w:t>supports .NET Framework 3.5</w:t>
      </w:r>
      <w:r w:rsidR="00690726">
        <w:rPr>
          <w:lang w:val="en-US"/>
        </w:rPr>
        <w:t>-4.8</w:t>
      </w:r>
      <w:r w:rsidR="00E07615" w:rsidRPr="00E07615">
        <w:rPr>
          <w:lang w:val="en-US"/>
        </w:rPr>
        <w:t xml:space="preserve"> and .NET Standard 2.0. Since it supports .NET Standard 2.0 it can be used in .NET Core 3.1, .NET 5.0 and .NET 6.0 projects as well.</w:t>
      </w:r>
    </w:p>
    <w:p w14:paraId="40C3188A" w14:textId="48C6DB91" w:rsidR="0009094D" w:rsidRPr="00245E5C" w:rsidRDefault="00CA5637">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006E553B" w:rsidRPr="00245E5C">
        <w:rPr>
          <w:lang w:val="en-US"/>
        </w:rPr>
        <w:t xml:space="preserve"> </w:t>
      </w:r>
      <w:r w:rsidR="0009094D" w:rsidRPr="00245E5C">
        <w:rPr>
          <w:lang w:val="en-US"/>
        </w:rPr>
        <w:br w:type="page"/>
      </w:r>
    </w:p>
    <w:p w14:paraId="17912A78" w14:textId="77777777" w:rsidR="00C33FE4" w:rsidRDefault="00C33FE4" w:rsidP="00C33FE4">
      <w:pPr>
        <w:pStyle w:val="Title"/>
        <w:rPr>
          <w:lang w:val="en-US"/>
        </w:rPr>
      </w:pPr>
      <w:r>
        <w:rPr>
          <w:lang w:val="en-US"/>
        </w:rPr>
        <w:lastRenderedPageBreak/>
        <w:t>Contents</w:t>
      </w:r>
    </w:p>
    <w:p w14:paraId="37170A3F" w14:textId="77777777" w:rsidR="00FD522B" w:rsidRDefault="00CA703F">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09F0E5C3" w14:textId="77777777" w:rsidR="00FD522B" w:rsidRDefault="00000000">
      <w:pPr>
        <w:pStyle w:val="TOC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79AB1944"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33F54515" w14:textId="77777777" w:rsidR="00FD522B" w:rsidRDefault="00000000">
      <w:pPr>
        <w:pStyle w:val="TOC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63680860"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14:paraId="29162B3C" w14:textId="77777777" w:rsidR="00FD522B" w:rsidRDefault="00000000">
      <w:pPr>
        <w:pStyle w:val="TOC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14:paraId="528566E6"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14:paraId="62C9780B" w14:textId="77777777" w:rsidR="00FD522B" w:rsidRDefault="00000000">
      <w:pPr>
        <w:pStyle w:val="TOC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14:paraId="660F2CD0"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14:paraId="6F371A33"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14:paraId="2FF51349"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67F19BA1" w14:textId="77777777" w:rsidR="00FD522B" w:rsidRDefault="00000000">
      <w:pPr>
        <w:pStyle w:val="TOC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3AEC4D99"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14:paraId="1669C5D2"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14:paraId="72D6B798" w14:textId="77777777"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14:paraId="324E25CD" w14:textId="77777777" w:rsidR="009D381B" w:rsidRPr="00245E5C" w:rsidRDefault="005B2F7B">
      <w:pPr>
        <w:pStyle w:val="Heading1"/>
        <w:rPr>
          <w:lang w:val="en-US"/>
        </w:rPr>
      </w:pPr>
      <w:bookmarkStart w:id="0" w:name="_Toc48598503"/>
      <w:r w:rsidRPr="00245E5C">
        <w:rPr>
          <w:lang w:val="en-US"/>
        </w:rPr>
        <w:lastRenderedPageBreak/>
        <w:t>The basics</w:t>
      </w:r>
      <w:bookmarkEnd w:id="0"/>
    </w:p>
    <w:p w14:paraId="7B0CEC61" w14:textId="77777777" w:rsidR="00781E05" w:rsidRPr="00245E5C" w:rsidRDefault="00781E05">
      <w:pPr>
        <w:rPr>
          <w:lang w:val="en-US"/>
        </w:rPr>
      </w:pPr>
      <w:r w:rsidRPr="00245E5C">
        <w:rPr>
          <w:lang w:val="en-US"/>
        </w:rPr>
        <w:t xml:space="preserve">At any point in the </w:t>
      </w:r>
      <w:proofErr w:type="gramStart"/>
      <w:r w:rsidRPr="00245E5C">
        <w:rPr>
          <w:lang w:val="en-US"/>
        </w:rPr>
        <w:t>text</w:t>
      </w:r>
      <w:proofErr w:type="gramEnd"/>
      <w:r w:rsidRPr="00245E5C">
        <w:rPr>
          <w:lang w:val="en-US"/>
        </w:rPr>
        <w:t xml:space="preserve"> you can insert C# </w:t>
      </w:r>
      <w:r w:rsidR="0089444C" w:rsidRPr="00245E5C">
        <w:rPr>
          <w:lang w:val="en-US"/>
        </w:rPr>
        <w:t>statements</w:t>
      </w:r>
      <w:r w:rsidR="0022411E" w:rsidRPr="00245E5C">
        <w:rPr>
          <w:lang w:val="en-US"/>
        </w:rPr>
        <w:t xml:space="preserve">. Like right &lt;% var </w:t>
      </w:r>
      <w:proofErr w:type="spellStart"/>
      <w:r w:rsidR="0022411E" w:rsidRPr="00245E5C">
        <w:rPr>
          <w:lang w:val="en-US"/>
        </w:rPr>
        <w:t>i</w:t>
      </w:r>
      <w:proofErr w:type="spellEnd"/>
      <w:r w:rsidR="0022411E" w:rsidRPr="00245E5C">
        <w:rPr>
          <w:lang w:val="en-US"/>
        </w:rPr>
        <w:t xml:space="preserve"> = 1; %&gt;</w:t>
      </w:r>
      <w:r w:rsidRPr="00245E5C">
        <w:rPr>
          <w:lang w:val="en-US"/>
        </w:rPr>
        <w:t xml:space="preserve">here. </w:t>
      </w:r>
    </w:p>
    <w:p w14:paraId="39D54D4F" w14:textId="77777777" w:rsidR="00E94A84" w:rsidRPr="00245E5C" w:rsidRDefault="00E94A84">
      <w:pPr>
        <w:rPr>
          <w:lang w:val="en-US"/>
        </w:rPr>
      </w:pPr>
      <w:r w:rsidRPr="00245E5C">
        <w:rPr>
          <w:lang w:val="en-US"/>
        </w:rPr>
        <w:t>The result looks like this:</w:t>
      </w:r>
    </w:p>
    <w:p w14:paraId="4703A425" w14:textId="77777777" w:rsidR="00E94A84" w:rsidRDefault="006406D8">
      <w:pPr>
        <w:rPr>
          <w:lang w:val="en-US"/>
        </w:rPr>
      </w:pPr>
      <w:r>
        <w:rPr>
          <w:noProof/>
          <w:lang w:val="nl-NL" w:eastAsia="nl-NL"/>
        </w:rPr>
        <w:drawing>
          <wp:inline distT="0" distB="0" distL="0" distR="0" wp14:anchorId="28CF38BF" wp14:editId="30C0BCD9">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14:paraId="71BCEE1D" w14:textId="77777777" w:rsidR="0089444C" w:rsidRPr="00245E5C" w:rsidRDefault="002128B6" w:rsidP="0089444C">
      <w:pPr>
        <w:pStyle w:val="Heading2"/>
        <w:rPr>
          <w:lang w:val="en-US"/>
        </w:rPr>
      </w:pPr>
      <w:bookmarkStart w:id="1" w:name="_Toc48598504"/>
      <w:r>
        <w:rPr>
          <w:lang w:val="en-US"/>
        </w:rPr>
        <w:t xml:space="preserve">The </w:t>
      </w:r>
      <w:r w:rsidR="0089444C" w:rsidRPr="00245E5C">
        <w:rPr>
          <w:lang w:val="en-US"/>
        </w:rPr>
        <w:t>Write method</w:t>
      </w:r>
      <w:bookmarkEnd w:id="1"/>
    </w:p>
    <w:p w14:paraId="7807C418" w14:textId="77777777"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0022411E" w:rsidRPr="00245E5C">
        <w:rPr>
          <w:lang w:val="en-US"/>
        </w:rPr>
        <w:t xml:space="preserve">the Write method. Right now, </w:t>
      </w:r>
      <w:proofErr w:type="spellStart"/>
      <w:r w:rsidR="0022411E" w:rsidRPr="00245E5C">
        <w:rPr>
          <w:lang w:val="en-US"/>
        </w:rPr>
        <w:t>i</w:t>
      </w:r>
      <w:proofErr w:type="spellEnd"/>
      <w:r w:rsidR="0022411E" w:rsidRPr="00245E5C">
        <w:rPr>
          <w:lang w:val="en-US"/>
        </w:rPr>
        <w:t xml:space="preserve"> is</w:t>
      </w:r>
      <w:r w:rsidR="00065A7F">
        <w:rPr>
          <w:lang w:val="en-US"/>
        </w:rPr>
        <w:t xml:space="preserve"> &lt;% </w:t>
      </w:r>
      <w:r w:rsidRPr="00245E5C">
        <w:rPr>
          <w:lang w:val="en-US"/>
        </w:rPr>
        <w:t>Write(</w:t>
      </w:r>
      <w:proofErr w:type="spellStart"/>
      <w:r w:rsidRPr="00245E5C">
        <w:rPr>
          <w:lang w:val="en-US"/>
        </w:rPr>
        <w:t>i</w:t>
      </w:r>
      <w:proofErr w:type="spellEnd"/>
      <w:r w:rsidRPr="00245E5C">
        <w:rPr>
          <w:lang w:val="en-US"/>
        </w:rPr>
        <w:t>); %&gt;.</w:t>
      </w:r>
    </w:p>
    <w:p w14:paraId="5CFACCC5" w14:textId="77777777" w:rsidR="008F0A81" w:rsidRDefault="00942CF1">
      <w:pPr>
        <w:rPr>
          <w:lang w:val="en-US"/>
        </w:rPr>
      </w:pPr>
      <w:r>
        <w:rPr>
          <w:lang w:val="en-US"/>
        </w:rPr>
        <w:t>This will show</w:t>
      </w:r>
      <w:r w:rsidR="008F0A81">
        <w:rPr>
          <w:lang w:val="en-US"/>
        </w:rPr>
        <w:t>:</w:t>
      </w:r>
    </w:p>
    <w:p w14:paraId="1C8E8BBE" w14:textId="77777777" w:rsidR="008F0A81" w:rsidRPr="00245E5C" w:rsidRDefault="008F0A81">
      <w:pPr>
        <w:rPr>
          <w:lang w:val="en-US"/>
        </w:rPr>
      </w:pPr>
      <w:r>
        <w:rPr>
          <w:noProof/>
          <w:lang w:val="nl-NL" w:eastAsia="nl-NL"/>
        </w:rPr>
        <w:drawing>
          <wp:inline distT="0" distB="0" distL="0" distR="0" wp14:anchorId="6D1992EB" wp14:editId="09262328">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14:paraId="2393BA43" w14:textId="77777777"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00EB5691" w:rsidRPr="00245E5C">
        <w:rPr>
          <w:lang w:val="en-US"/>
        </w:rPr>
        <w:t xml:space="preserve"> still</w:t>
      </w:r>
      <w:r w:rsidRPr="00245E5C">
        <w:rPr>
          <w:lang w:val="en-US"/>
        </w:rPr>
        <w:t xml:space="preserve"> &lt;%= </w:t>
      </w:r>
      <w:proofErr w:type="spellStart"/>
      <w:r w:rsidRPr="00245E5C">
        <w:rPr>
          <w:lang w:val="en-US"/>
        </w:rPr>
        <w:t>i</w:t>
      </w:r>
      <w:proofErr w:type="spellEnd"/>
      <w:r w:rsidRPr="00245E5C">
        <w:rPr>
          <w:lang w:val="en-US"/>
        </w:rPr>
        <w:t xml:space="preserve"> %&gt;.</w:t>
      </w:r>
    </w:p>
    <w:p w14:paraId="755D65B1" w14:textId="77777777" w:rsidR="008F0A81" w:rsidRDefault="00942CF1">
      <w:pPr>
        <w:rPr>
          <w:lang w:val="en-US"/>
        </w:rPr>
      </w:pPr>
      <w:r>
        <w:rPr>
          <w:lang w:val="en-US"/>
        </w:rPr>
        <w:t>This results in</w:t>
      </w:r>
      <w:r w:rsidR="008F0A81">
        <w:rPr>
          <w:lang w:val="en-US"/>
        </w:rPr>
        <w:t>:</w:t>
      </w:r>
    </w:p>
    <w:p w14:paraId="1B1330D6" w14:textId="77777777" w:rsidR="008F0A81" w:rsidRDefault="008F0A81">
      <w:pPr>
        <w:rPr>
          <w:lang w:val="en-US"/>
        </w:rPr>
      </w:pPr>
      <w:r>
        <w:rPr>
          <w:noProof/>
          <w:lang w:val="nl-NL" w:eastAsia="nl-NL"/>
        </w:rPr>
        <w:drawing>
          <wp:inline distT="0" distB="0" distL="0" distR="0" wp14:anchorId="171F6AA9" wp14:editId="2B4B808E">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14:paraId="4A454D32" w14:textId="77777777" w:rsidR="00D0659C" w:rsidRDefault="001F4A67">
      <w:pPr>
        <w:rPr>
          <w:lang w:val="en-US"/>
        </w:rPr>
      </w:pPr>
      <w:r>
        <w:rPr>
          <w:lang w:val="en-US"/>
        </w:rPr>
        <w:t xml:space="preserve">You can insert line breaks by using ‘\n’: </w:t>
      </w:r>
    </w:p>
    <w:p w14:paraId="5FAF4DA1" w14:textId="77777777"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14:paraId="63420ADA" w14:textId="77777777"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14:paraId="77A74693" w14:textId="77777777" w:rsidR="008F0A81" w:rsidRDefault="008F0A81">
      <w:pPr>
        <w:rPr>
          <w:lang w:val="en-US"/>
        </w:rPr>
      </w:pPr>
      <w:r>
        <w:rPr>
          <w:noProof/>
          <w:lang w:val="nl-NL" w:eastAsia="nl-NL"/>
        </w:rPr>
        <w:drawing>
          <wp:inline distT="0" distB="0" distL="0" distR="0" wp14:anchorId="0A8F930B" wp14:editId="4108BD1A">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14:paraId="674B7F7E" w14:textId="77777777"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w:t>
      </w:r>
      <w:proofErr w:type="gramStart"/>
      <w:r>
        <w:rPr>
          <w:lang w:val="en-US"/>
        </w:rPr>
        <w:t>document.*</w:t>
      </w:r>
      <w:proofErr w:type="gramEnd"/>
      <w:r>
        <w:rPr>
          <w:lang w:val="en-US"/>
        </w:rPr>
        <w:t>/ %&gt;</w:t>
      </w:r>
    </w:p>
    <w:p w14:paraId="5666FBFC" w14:textId="77777777" w:rsidR="00065A7F" w:rsidRPr="00175649" w:rsidRDefault="00065A7F">
      <w:pPr>
        <w:rPr>
          <w:lang w:val="en-US"/>
        </w:rPr>
      </w:pPr>
      <w:r>
        <w:rPr>
          <w:lang w:val="en-US"/>
        </w:rPr>
        <w:br w:type="page"/>
      </w:r>
    </w:p>
    <w:p w14:paraId="47DDCC03" w14:textId="77777777" w:rsidR="0089444C" w:rsidRPr="00245E5C" w:rsidRDefault="0089444C" w:rsidP="00B3625F">
      <w:pPr>
        <w:pStyle w:val="Heading1"/>
        <w:rPr>
          <w:lang w:val="en-US"/>
        </w:rPr>
      </w:pPr>
      <w:bookmarkStart w:id="2" w:name="_Toc48598505"/>
      <w:r w:rsidRPr="00245E5C">
        <w:rPr>
          <w:lang w:val="en-US"/>
        </w:rPr>
        <w:lastRenderedPageBreak/>
        <w:t>Conditional content</w:t>
      </w:r>
      <w:bookmarkEnd w:id="2"/>
    </w:p>
    <w:p w14:paraId="22E86449" w14:textId="77777777" w:rsidR="002F1A13" w:rsidRDefault="0089444C">
      <w:pPr>
        <w:rPr>
          <w:lang w:val="en-US"/>
        </w:rPr>
      </w:pPr>
      <w:r w:rsidRPr="00245E5C">
        <w:rPr>
          <w:lang w:val="en-US"/>
        </w:rPr>
        <w:t xml:space="preserve">You can use an if statement </w:t>
      </w:r>
      <w:r w:rsidR="002F1A13">
        <w:rPr>
          <w:lang w:val="en-US"/>
        </w:rPr>
        <w:t>to display conditional content.</w:t>
      </w:r>
    </w:p>
    <w:p w14:paraId="485C0C27" w14:textId="77777777" w:rsidR="002F1A13" w:rsidRDefault="002F1A13">
      <w:pPr>
        <w:rPr>
          <w:lang w:val="en-US"/>
        </w:rPr>
      </w:pPr>
      <w:r>
        <w:rPr>
          <w:lang w:val="en-US"/>
        </w:rPr>
        <w:t xml:space="preserve">&lt;% if (true) </w:t>
      </w:r>
      <w:proofErr w:type="gramStart"/>
      <w:r>
        <w:rPr>
          <w:lang w:val="en-US"/>
        </w:rPr>
        <w:t>{ Write</w:t>
      </w:r>
      <w:proofErr w:type="gramEnd"/>
      <w:r>
        <w:rPr>
          <w:lang w:val="en-US"/>
        </w:rPr>
        <w:t>("T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14:paraId="0E4B0086" w14:textId="77777777" w:rsidR="00065A7F" w:rsidRDefault="000F176B">
      <w:pPr>
        <w:rPr>
          <w:lang w:val="en-US"/>
        </w:rPr>
      </w:pPr>
      <w:r>
        <w:rPr>
          <w:lang w:val="en-US"/>
        </w:rPr>
        <w:t>&lt;% /*</w:t>
      </w:r>
      <w:r w:rsidR="009B3EE5">
        <w:rPr>
          <w:lang w:val="en-US"/>
        </w:rPr>
        <w:t xml:space="preserve"> </w:t>
      </w:r>
      <w:r w:rsidR="00EE1E63">
        <w:rPr>
          <w:lang w:val="en-US"/>
        </w:rPr>
        <w:t>The result:</w:t>
      </w:r>
    </w:p>
    <w:p w14:paraId="6E5FCBAD" w14:textId="77777777" w:rsidR="00065A7F" w:rsidRDefault="00065A7F">
      <w:pPr>
        <w:rPr>
          <w:lang w:val="en-US"/>
        </w:rPr>
      </w:pPr>
      <w:r>
        <w:rPr>
          <w:noProof/>
          <w:lang w:val="nl-NL" w:eastAsia="nl-NL"/>
        </w:rPr>
        <w:drawing>
          <wp:inline distT="0" distB="0" distL="0" distR="0" wp14:anchorId="074B5974" wp14:editId="70B363CC">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6C15921F" w14:textId="77777777" w:rsidR="0089444C" w:rsidRPr="00245E5C" w:rsidRDefault="00E80679">
      <w:pPr>
        <w:rPr>
          <w:lang w:val="en-US"/>
        </w:rPr>
      </w:pPr>
      <w:r w:rsidRPr="00245E5C">
        <w:rPr>
          <w:lang w:val="en-US"/>
        </w:rPr>
        <w:t>In this case, any formatting will be lost because the code parser ignores any formatting.</w:t>
      </w:r>
    </w:p>
    <w:p w14:paraId="1293AD38" w14:textId="77777777"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14:paraId="4668FDDB" w14:textId="77777777" w:rsidR="00E80679" w:rsidRDefault="00E80679">
      <w:pPr>
        <w:rPr>
          <w:lang w:val="en-US"/>
        </w:rPr>
      </w:pPr>
      <w:r w:rsidRPr="00245E5C">
        <w:rPr>
          <w:lang w:val="en-US"/>
        </w:rPr>
        <w:t>&lt;% if (</w:t>
      </w:r>
      <w:r w:rsidR="004F0E4C">
        <w:rPr>
          <w:lang w:val="en-US"/>
        </w:rPr>
        <w:t>true</w:t>
      </w:r>
      <w:r w:rsidRPr="00245E5C">
        <w:rPr>
          <w:lang w:val="en-US"/>
        </w:rPr>
        <w:t xml:space="preserve">) </w:t>
      </w:r>
      <w:proofErr w:type="gramStart"/>
      <w:r w:rsidRPr="00245E5C">
        <w:rPr>
          <w:lang w:val="en-US"/>
        </w:rPr>
        <w:t>{</w:t>
      </w:r>
      <w:r w:rsidR="009B65C4">
        <w:rPr>
          <w:lang w:val="en-US"/>
        </w:rPr>
        <w:t xml:space="preserve"> </w:t>
      </w:r>
      <w:r w:rsidRPr="00245E5C">
        <w:rPr>
          <w:lang w:val="en-US"/>
        </w:rPr>
        <w:t>%</w:t>
      </w:r>
      <w:proofErr w:type="gramEnd"/>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14:paraId="44DFA375" w14:textId="77777777" w:rsidR="000F176B" w:rsidRDefault="000F176B">
      <w:pPr>
        <w:rPr>
          <w:lang w:val="en-US"/>
        </w:rPr>
      </w:pPr>
      <w:r>
        <w:rPr>
          <w:lang w:val="en-US"/>
        </w:rPr>
        <w:t>&lt;% /* This will show something like:</w:t>
      </w:r>
    </w:p>
    <w:p w14:paraId="528EA4BB" w14:textId="77777777" w:rsidR="00C1352B" w:rsidRDefault="00065A7F">
      <w:pPr>
        <w:rPr>
          <w:lang w:val="en-US"/>
        </w:rPr>
      </w:pPr>
      <w:r>
        <w:rPr>
          <w:noProof/>
          <w:lang w:val="nl-NL" w:eastAsia="nl-NL"/>
        </w:rPr>
        <w:drawing>
          <wp:inline distT="0" distB="0" distL="0" distR="0" wp14:anchorId="2D086CD7" wp14:editId="374444F4">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14:paraId="455282FC" w14:textId="77777777"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14:paraId="0977CA5A" w14:textId="77777777"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14:paraId="539A9923" w14:textId="77777777"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161E1B" wp14:editId="14A5C5B4">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14:paraId="6CF1C7A0" w14:textId="77777777"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14:paraId="12844541" w14:textId="77777777" w:rsidR="00BD7E91" w:rsidRDefault="00673BC1">
      <w:pPr>
        <w:rPr>
          <w:lang w:val="en-US"/>
        </w:rPr>
      </w:pPr>
      <w:r w:rsidRPr="00245E5C">
        <w:rPr>
          <w:lang w:val="en-US"/>
        </w:rPr>
        <w:t>&lt;% } %&gt;</w:t>
      </w:r>
    </w:p>
    <w:p w14:paraId="77619977" w14:textId="77777777" w:rsidR="00433262" w:rsidRDefault="00433262" w:rsidP="00433262">
      <w:pPr>
        <w:pStyle w:val="Heading2"/>
        <w:rPr>
          <w:lang w:val="en-US"/>
        </w:rPr>
      </w:pPr>
      <w:bookmarkStart w:id="3" w:name="_Toc48598506"/>
      <w:r>
        <w:rPr>
          <w:lang w:val="en-US"/>
        </w:rPr>
        <w:t>Text block limitations</w:t>
      </w:r>
      <w:bookmarkEnd w:id="3"/>
    </w:p>
    <w:p w14:paraId="764955AD" w14:textId="77777777"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14:paraId="7668B9F7" w14:textId="77777777" w:rsidR="00C1352B" w:rsidRDefault="00C1352B">
      <w:pPr>
        <w:rPr>
          <w:lang w:val="en-US"/>
        </w:rPr>
      </w:pPr>
      <w:r w:rsidRPr="00C1352B">
        <w:rPr>
          <w:lang w:val="en-US"/>
        </w:rPr>
        <w:t xml:space="preserve">This is a </w:t>
      </w:r>
      <w:proofErr w:type="gramStart"/>
      <w:r w:rsidRPr="00C1352B">
        <w:rPr>
          <w:lang w:val="en-US"/>
        </w:rPr>
        <w:t>paragraph.&lt;</w:t>
      </w:r>
      <w:proofErr w:type="gramEnd"/>
      <w:r w:rsidRPr="00C1352B">
        <w:rPr>
          <w:lang w:val="en-US"/>
        </w:rPr>
        <w:t xml:space="preserve">% if (false) { %&gt; </w:t>
      </w:r>
      <w:r w:rsidR="00433262">
        <w:rPr>
          <w:lang w:val="en-US"/>
        </w:rPr>
        <w:t xml:space="preserve">It will 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14:paraId="2AB33D21" w14:textId="77777777"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proofErr w:type="gramStart"/>
      <w:r>
        <w:rPr>
          <w:lang w:val="en-US"/>
        </w:rPr>
        <w:t>% }</w:t>
      </w:r>
      <w:proofErr w:type="gramEnd"/>
      <w:r>
        <w:rPr>
          <w:lang w:val="en-US"/>
        </w:rPr>
        <w:t xml:space="preserve">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proofErr w:type="gramStart"/>
      <w:r>
        <w:rPr>
          <w:lang w:val="en-US"/>
        </w:rPr>
        <w:t>% }</w:t>
      </w:r>
      <w:proofErr w:type="gramEnd"/>
      <w:r>
        <w:rPr>
          <w:lang w:val="en-US"/>
        </w:rPr>
        <w:t xml:space="preserve"> %</w:t>
      </w:r>
      <w:r w:rsidRPr="00B16B1C">
        <w:rPr>
          <w:noProof/>
          <w:sz w:val="2"/>
          <w:szCs w:val="2"/>
          <w:lang w:val="en-US"/>
        </w:rPr>
        <w:t xml:space="preserve"> </w:t>
      </w:r>
      <w:r>
        <w:rPr>
          <w:lang w:val="en-US"/>
        </w:rPr>
        <w:t>&gt;.</w:t>
      </w:r>
    </w:p>
    <w:p w14:paraId="393CF354" w14:textId="77777777" w:rsidR="00C1352B" w:rsidRDefault="007A6A64">
      <w:pPr>
        <w:rPr>
          <w:lang w:val="en-US"/>
        </w:rPr>
      </w:pPr>
      <w:r>
        <w:rPr>
          <w:lang w:val="en-US"/>
        </w:rPr>
        <w:t xml:space="preserve">3. </w:t>
      </w:r>
      <w:r w:rsidR="00433262">
        <w:rPr>
          <w:lang w:val="en-US"/>
        </w:rPr>
        <w:t>Also, text blocks in e</w:t>
      </w:r>
      <w:r w:rsidR="00354BC2">
        <w:rPr>
          <w:lang w:val="en-US"/>
        </w:rPr>
        <w:t xml:space="preserve">lse statements are at the moment not supported by </w:t>
      </w:r>
      <w:proofErr w:type="spellStart"/>
      <w:r w:rsidR="00354BC2">
        <w:rPr>
          <w:lang w:val="en-US"/>
        </w:rPr>
        <w:t>SharpDocx</w:t>
      </w:r>
      <w:proofErr w:type="spellEnd"/>
      <w:r w:rsidR="00354BC2">
        <w:rPr>
          <w:lang w:val="en-US"/>
        </w:rPr>
        <w:t>. Instead, use another if statement.</w:t>
      </w:r>
    </w:p>
    <w:p w14:paraId="724FBD45" w14:textId="77777777" w:rsidR="00BD7E91" w:rsidRDefault="008D59E4">
      <w:pPr>
        <w:rPr>
          <w:lang w:val="en-US"/>
        </w:rPr>
      </w:pPr>
      <w:r>
        <w:rPr>
          <w:lang w:val="en-US"/>
        </w:rPr>
        <w:t xml:space="preserve">4. Don’t mix text blocks with the </w:t>
      </w:r>
      <w:proofErr w:type="spellStart"/>
      <w:r>
        <w:rPr>
          <w:lang w:val="en-US"/>
        </w:rPr>
        <w:t>AppendRow</w:t>
      </w:r>
      <w:proofErr w:type="spellEnd"/>
      <w:r>
        <w:rPr>
          <w:lang w:val="en-US"/>
        </w:rPr>
        <w:t xml:space="preserve"> or </w:t>
      </w:r>
      <w:proofErr w:type="spellStart"/>
      <w:r>
        <w:rPr>
          <w:lang w:val="en-US"/>
        </w:rPr>
        <w:t>AppendParagraph</w:t>
      </w:r>
      <w:proofErr w:type="spellEnd"/>
      <w:r>
        <w:rPr>
          <w:lang w:val="en-US"/>
        </w:rPr>
        <w:t xml:space="preserve"> methods: it just won’t work. Instead, use the Write method to display conditional content.</w:t>
      </w:r>
      <w:r w:rsidR="00F814FE">
        <w:rPr>
          <w:lang w:val="en-US"/>
        </w:rPr>
        <w:t xml:space="preserve"> See also issue #25.</w:t>
      </w:r>
      <w:r w:rsidR="00BD7E91">
        <w:rPr>
          <w:lang w:val="en-US"/>
        </w:rPr>
        <w:br w:type="page"/>
      </w:r>
    </w:p>
    <w:p w14:paraId="781D0583" w14:textId="77777777" w:rsidR="006E553B" w:rsidRDefault="00804475" w:rsidP="00B3625F">
      <w:pPr>
        <w:pStyle w:val="Heading1"/>
        <w:rPr>
          <w:lang w:val="en-US"/>
        </w:rPr>
      </w:pPr>
      <w:bookmarkStart w:id="4" w:name="_Toc48598507"/>
      <w:r w:rsidRPr="00245E5C">
        <w:rPr>
          <w:lang w:val="en-US"/>
        </w:rPr>
        <w:lastRenderedPageBreak/>
        <w:t>Loops</w:t>
      </w:r>
      <w:bookmarkEnd w:id="4"/>
    </w:p>
    <w:p w14:paraId="0C695FC4" w14:textId="77777777"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14:paraId="418B8858" w14:textId="77777777"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14:paraId="20FA5CE8" w14:textId="77777777"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521838FE" wp14:editId="50C79B9F">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&lt;%= </w:t>
      </w:r>
      <w:proofErr w:type="spellStart"/>
      <w:r w:rsidR="000C41B7" w:rsidRPr="00245E5C">
        <w:rPr>
          <w:b/>
          <w:lang w:val="en-US"/>
        </w:rPr>
        <w:t>i</w:t>
      </w:r>
      <w:proofErr w:type="spellEnd"/>
      <w:r w:rsidR="000C41B7" w:rsidRPr="00245E5C">
        <w:rPr>
          <w:b/>
          <w:lang w:val="en-US"/>
        </w:rPr>
        <w:t xml:space="preserve"> %&gt;.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 xml:space="preserve">&lt;%= </w:t>
      </w:r>
      <w:proofErr w:type="spellStart"/>
      <w:r w:rsidR="006C1F8E" w:rsidRPr="00541561">
        <w:rPr>
          <w:b/>
          <w:lang w:val="en-US"/>
        </w:rPr>
        <w:t>i</w:t>
      </w:r>
      <w:proofErr w:type="spellEnd"/>
      <w:r w:rsidR="006C1F8E" w:rsidRPr="00541561">
        <w:rPr>
          <w:b/>
          <w:lang w:val="en-US"/>
        </w:rPr>
        <w:t xml:space="preserve"> * </w:t>
      </w:r>
      <w:proofErr w:type="spellStart"/>
      <w:r w:rsidR="006C1F8E" w:rsidRPr="00541561">
        <w:rPr>
          <w:b/>
          <w:lang w:val="en-US"/>
        </w:rPr>
        <w:t>i</w:t>
      </w:r>
      <w:proofErr w:type="spellEnd"/>
      <w:r w:rsidR="006C1F8E" w:rsidRPr="00541561">
        <w:rPr>
          <w:b/>
          <w:lang w:val="en-US"/>
        </w:rPr>
        <w:t xml:space="preserve"> %&gt;</w:t>
      </w:r>
    </w:p>
    <w:p w14:paraId="3FCAE7F4" w14:textId="77777777" w:rsidR="000C41B7" w:rsidRDefault="000C41B7" w:rsidP="000C41B7">
      <w:pPr>
        <w:rPr>
          <w:lang w:val="en-US"/>
        </w:rPr>
      </w:pPr>
      <w:r w:rsidRPr="00245E5C">
        <w:rPr>
          <w:lang w:val="en-US"/>
        </w:rPr>
        <w:t>&lt;% } %&gt;</w:t>
      </w:r>
    </w:p>
    <w:p w14:paraId="663153E7" w14:textId="77777777" w:rsidR="00500A97" w:rsidRDefault="005C461F" w:rsidP="000C41B7">
      <w:pPr>
        <w:rPr>
          <w:lang w:val="en-US"/>
        </w:rPr>
      </w:pPr>
      <w:r>
        <w:rPr>
          <w:lang w:val="en-US"/>
        </w:rPr>
        <w:t xml:space="preserve">&lt;% /* </w:t>
      </w:r>
      <w:r w:rsidR="00500A97">
        <w:rPr>
          <w:lang w:val="en-US"/>
        </w:rPr>
        <w:t>The result:</w:t>
      </w:r>
    </w:p>
    <w:p w14:paraId="0D6CC413" w14:textId="77777777" w:rsidR="00500A97" w:rsidRDefault="005C461F" w:rsidP="000C41B7">
      <w:pPr>
        <w:rPr>
          <w:lang w:val="en-US"/>
        </w:rPr>
      </w:pPr>
      <w:r>
        <w:rPr>
          <w:noProof/>
          <w:lang w:val="nl-NL" w:eastAsia="nl-NL"/>
        </w:rPr>
        <w:drawing>
          <wp:inline distT="0" distB="0" distL="0" distR="0" wp14:anchorId="2D627946" wp14:editId="35D33258">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20AAC9BF" w14:textId="77777777" w:rsidR="00625891" w:rsidRDefault="00625891">
      <w:pPr>
        <w:rPr>
          <w:rStyle w:val="Heading2Char"/>
        </w:rPr>
      </w:pPr>
      <w:r>
        <w:rPr>
          <w:rStyle w:val="Heading2Char"/>
        </w:rPr>
        <w:br w:type="page"/>
      </w:r>
    </w:p>
    <w:p w14:paraId="530A6ABE" w14:textId="77777777" w:rsidR="008748A4" w:rsidRDefault="00625891">
      <w:pPr>
        <w:rPr>
          <w:lang w:val="en-US"/>
        </w:rPr>
      </w:pPr>
      <w:bookmarkStart w:id="5" w:name="_Toc48598508"/>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14:paraId="51ADEA5E" w14:textId="77777777"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14:paraId="1804EED8" w14:textId="77777777" w:rsidR="008748A4" w:rsidRDefault="004E48CB" w:rsidP="00831000">
      <w:pPr>
        <w:pStyle w:val="Heading3"/>
        <w:rPr>
          <w:lang w:val="en-US"/>
        </w:rPr>
      </w:pPr>
      <w:bookmarkStart w:id="6" w:name="_Toc528698619"/>
      <w:r>
        <w:rPr>
          <w:lang w:val="en-US"/>
        </w:rPr>
        <w:t xml:space="preserve">Multiples of &lt;%= </w:t>
      </w:r>
      <w:proofErr w:type="spellStart"/>
      <w:r>
        <w:rPr>
          <w:lang w:val="en-US"/>
        </w:rPr>
        <w:t>i</w:t>
      </w:r>
      <w:proofErr w:type="spellEnd"/>
      <w:r>
        <w:rPr>
          <w:lang w:val="en-US"/>
        </w:rPr>
        <w:t xml:space="preserve"> %&gt;</w:t>
      </w:r>
      <w:bookmarkEnd w:id="6"/>
    </w:p>
    <w:p w14:paraId="104B8E04" w14:textId="77777777" w:rsidR="008748A4" w:rsidRDefault="008748A4">
      <w:pPr>
        <w:rPr>
          <w:lang w:val="en-US"/>
        </w:rPr>
      </w:pPr>
      <w:r>
        <w:rPr>
          <w:lang w:val="en-US"/>
        </w:rPr>
        <w:t>&lt;% for (int j = 1; j &lt;</w:t>
      </w:r>
      <w:r w:rsidR="00981D0F">
        <w:rPr>
          <w:lang w:val="en-US"/>
        </w:rPr>
        <w:t>=</w:t>
      </w:r>
      <w:r>
        <w:rPr>
          <w:lang w:val="en-US"/>
        </w:rPr>
        <w:t xml:space="preserve"> </w:t>
      </w:r>
      <w:r w:rsidR="00D31B67">
        <w:rPr>
          <w:lang w:val="en-US"/>
        </w:rPr>
        <w:t>3</w:t>
      </w:r>
      <w:r w:rsidR="00D97CA4">
        <w:rPr>
          <w:lang w:val="en-US"/>
        </w:rPr>
        <w:t xml:space="preserve">; ++j) </w:t>
      </w:r>
      <w:proofErr w:type="gramStart"/>
      <w:r w:rsidR="00D97CA4">
        <w:rPr>
          <w:lang w:val="en-US"/>
        </w:rPr>
        <w:t>{ %</w:t>
      </w:r>
      <w:proofErr w:type="gramEnd"/>
      <w:r w:rsidR="00D97CA4">
        <w:rPr>
          <w:lang w:val="en-US"/>
        </w:rPr>
        <w:t>&gt;</w:t>
      </w:r>
    </w:p>
    <w:p w14:paraId="3D93F61C" w14:textId="77777777" w:rsidR="00D97CA4" w:rsidRDefault="004E48CB">
      <w:pPr>
        <w:rPr>
          <w:lang w:val="en-US"/>
        </w:rPr>
      </w:pPr>
      <w:r>
        <w:rPr>
          <w:lang w:val="en-US"/>
        </w:rPr>
        <w:t xml:space="preserve">&lt;%= </w:t>
      </w:r>
      <w:proofErr w:type="spellStart"/>
      <w:r>
        <w:rPr>
          <w:lang w:val="en-US"/>
        </w:rPr>
        <w:t>i</w:t>
      </w:r>
      <w:proofErr w:type="spellEnd"/>
      <w:r>
        <w:rPr>
          <w:lang w:val="en-US"/>
        </w:rPr>
        <w:t xml:space="preserve">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w:t>
      </w:r>
      <w:proofErr w:type="spellStart"/>
      <w:r w:rsidR="00D97CA4">
        <w:rPr>
          <w:lang w:val="en-US"/>
        </w:rPr>
        <w:t>i</w:t>
      </w:r>
      <w:proofErr w:type="spellEnd"/>
      <w:r w:rsidR="00D97CA4">
        <w:rPr>
          <w:lang w:val="en-US"/>
        </w:rPr>
        <w:t xml:space="preserve"> * j %&gt;</w:t>
      </w:r>
    </w:p>
    <w:p w14:paraId="70557506" w14:textId="77777777" w:rsidR="00D97CA4" w:rsidRDefault="00D97CA4">
      <w:pPr>
        <w:rPr>
          <w:lang w:val="en-US"/>
        </w:rPr>
      </w:pPr>
      <w:r>
        <w:rPr>
          <w:lang w:val="en-US"/>
        </w:rPr>
        <w:t>&lt;% if (</w:t>
      </w:r>
      <w:proofErr w:type="spellStart"/>
      <w:r>
        <w:rPr>
          <w:lang w:val="en-US"/>
        </w:rPr>
        <w:t>i</w:t>
      </w:r>
      <w:proofErr w:type="spellEnd"/>
      <w:r>
        <w:rPr>
          <w:lang w:val="en-US"/>
        </w:rPr>
        <w:t xml:space="preserve"> * j % 3 == 0) </w:t>
      </w:r>
      <w:proofErr w:type="gramStart"/>
      <w:r>
        <w:rPr>
          <w:lang w:val="en-US"/>
        </w:rPr>
        <w:t>{ %</w:t>
      </w:r>
      <w:proofErr w:type="gramEnd"/>
      <w:r>
        <w:rPr>
          <w:lang w:val="en-US"/>
        </w:rPr>
        <w:t>&gt;</w:t>
      </w:r>
      <w:r w:rsidRPr="00D97CA4">
        <w:rPr>
          <w:b/>
          <w:lang w:val="en-US"/>
        </w:rPr>
        <w:t xml:space="preserve">Note: </w:t>
      </w:r>
      <w:r w:rsidR="000C0DC4" w:rsidRPr="00AD345F">
        <w:rPr>
          <w:lang w:val="en-US"/>
        </w:rPr>
        <w:t xml:space="preserve">&lt;%= </w:t>
      </w:r>
      <w:proofErr w:type="spellStart"/>
      <w:r w:rsidRPr="00AD345F">
        <w:rPr>
          <w:lang w:val="en-US"/>
        </w:rPr>
        <w:t>i</w:t>
      </w:r>
      <w:proofErr w:type="spellEnd"/>
      <w:r w:rsidRPr="00AD345F">
        <w:rPr>
          <w:lang w:val="en-US"/>
        </w:rPr>
        <w:t xml:space="preserve"> * j</w:t>
      </w:r>
      <w:r w:rsidR="005409F7" w:rsidRPr="00AD345F">
        <w:rPr>
          <w:lang w:val="en-US"/>
        </w:rPr>
        <w:t xml:space="preserve"> %&gt;</w:t>
      </w:r>
      <w:r>
        <w:rPr>
          <w:lang w:val="en-US"/>
        </w:rPr>
        <w:t xml:space="preserve"> is divisible by 3.&lt;% } %&gt;</w:t>
      </w:r>
    </w:p>
    <w:p w14:paraId="197753C1" w14:textId="77777777" w:rsidR="00D97CA4" w:rsidRDefault="00D97CA4">
      <w:pPr>
        <w:rPr>
          <w:lang w:val="en-US"/>
        </w:rPr>
      </w:pPr>
      <w:r>
        <w:rPr>
          <w:lang w:val="en-US"/>
        </w:rPr>
        <w:t>&lt;% } %&gt;</w:t>
      </w:r>
    </w:p>
    <w:p w14:paraId="11D4CE3C" w14:textId="77777777" w:rsidR="00FD03B3" w:rsidRDefault="00FD03B3">
      <w:pPr>
        <w:rPr>
          <w:lang w:val="en-US"/>
        </w:rPr>
      </w:pPr>
      <w:r>
        <w:rPr>
          <w:lang w:val="en-US"/>
        </w:rPr>
        <w:t>&lt;% } %&gt;</w:t>
      </w:r>
    </w:p>
    <w:p w14:paraId="2BF89356" w14:textId="77777777" w:rsidR="00625891" w:rsidRDefault="00625891">
      <w:pPr>
        <w:rPr>
          <w:lang w:val="en-US"/>
        </w:rPr>
      </w:pPr>
      <w:r>
        <w:rPr>
          <w:lang w:val="en-US"/>
        </w:rPr>
        <w:t>&lt;% /* This will show something like:</w:t>
      </w:r>
    </w:p>
    <w:p w14:paraId="7A392547" w14:textId="77777777" w:rsidR="00625891" w:rsidRDefault="00625891">
      <w:pPr>
        <w:rPr>
          <w:lang w:val="en-US"/>
        </w:rPr>
      </w:pPr>
      <w:r>
        <w:rPr>
          <w:noProof/>
          <w:lang w:val="nl-NL" w:eastAsia="nl-NL"/>
        </w:rPr>
        <w:drawing>
          <wp:inline distT="0" distB="0" distL="0" distR="0" wp14:anchorId="023F317D" wp14:editId="4D5A41E1">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7D58093A" w14:textId="77777777"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14:paraId="356700C3" w14:textId="77777777" w:rsidR="00FD7EBC" w:rsidRDefault="006817D8" w:rsidP="00B3625F">
      <w:pPr>
        <w:pStyle w:val="Heading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7"/>
    </w:p>
    <w:p w14:paraId="4B951B12" w14:textId="77777777"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14:paraId="323C6066" w14:textId="77777777" w:rsidR="006817D8" w:rsidRDefault="003E5889" w:rsidP="006817D8">
      <w:pPr>
        <w:rPr>
          <w:lang w:val="en-US"/>
        </w:rPr>
      </w:pPr>
      <w:r>
        <w:rPr>
          <w:lang w:val="en-US"/>
        </w:rPr>
        <w:t>&lt;% for (</w:t>
      </w:r>
      <w:proofErr w:type="spellStart"/>
      <w:r>
        <w:rPr>
          <w:lang w:val="en-US"/>
        </w:rPr>
        <w:t>i</w:t>
      </w:r>
      <w:proofErr w:type="spellEnd"/>
      <w:r>
        <w:rPr>
          <w:lang w:val="en-US"/>
        </w:rPr>
        <w:t xml:space="preserve"> = 1; </w:t>
      </w:r>
      <w:proofErr w:type="spellStart"/>
      <w:r>
        <w:rPr>
          <w:lang w:val="en-US"/>
        </w:rPr>
        <w:t>i</w:t>
      </w:r>
      <w:proofErr w:type="spellEnd"/>
      <w:r>
        <w:rPr>
          <w:lang w:val="en-US"/>
        </w:rPr>
        <w:t xml:space="preserve"> &lt;= </w:t>
      </w:r>
      <w:r w:rsidR="00030A1E">
        <w:rPr>
          <w:lang w:val="en-US"/>
        </w:rPr>
        <w:t>3</w:t>
      </w:r>
      <w:r w:rsidR="006817D8" w:rsidRPr="00245E5C">
        <w:rPr>
          <w:lang w:val="en-US"/>
        </w:rPr>
        <w:t>0; ++</w:t>
      </w:r>
      <w:proofErr w:type="spellStart"/>
      <w:r w:rsidR="006817D8" w:rsidRPr="00245E5C">
        <w:rPr>
          <w:lang w:val="en-US"/>
        </w:rPr>
        <w:t>i</w:t>
      </w:r>
      <w:proofErr w:type="spellEnd"/>
      <w:r w:rsidR="006817D8" w:rsidRPr="00245E5C">
        <w:rPr>
          <w:lang w:val="en-US"/>
        </w:rPr>
        <w:t>) {</w:t>
      </w:r>
      <w:r w:rsidR="006817D8">
        <w:rPr>
          <w:lang w:val="en-US"/>
        </w:rPr>
        <w:t>!</w:t>
      </w:r>
      <w:r w:rsidR="006817D8" w:rsidRPr="00245E5C">
        <w:rPr>
          <w:lang w:val="en-US"/>
        </w:rPr>
        <w:t xml:space="preserve"> %&gt;</w:t>
      </w:r>
    </w:p>
    <w:p w14:paraId="514B013F" w14:textId="77777777"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proofErr w:type="gramStart"/>
      <w:r>
        <w:rPr>
          <w:lang w:val="en-US"/>
        </w:rPr>
        <w:t>{!.</w:t>
      </w:r>
      <w:proofErr w:type="gramEnd"/>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14:paraId="6D28D09D" w14:textId="77777777"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57B9FB5" w14:textId="77777777" w:rsidR="006817D8" w:rsidRPr="00245E5C" w:rsidRDefault="006817D8" w:rsidP="00C97699">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14:paraId="32AACA1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14:paraId="5D174D9C"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14:paraId="62094C8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14:paraId="19CA0F1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14:paraId="77B0DD35"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14:paraId="572338E2"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14:paraId="7D4A0F0A"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14:paraId="1D2FE3C7"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14:paraId="5142078F"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006817D8" w:rsidRPr="00245E5C" w14:paraId="5A594895"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1D804CE" w14:textId="77777777" w:rsidR="006817D8" w:rsidRPr="00125B35" w:rsidRDefault="006817D8"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624" w:type="dxa"/>
          </w:tcPr>
          <w:p w14:paraId="673D30B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2 %&gt;</w:t>
            </w:r>
          </w:p>
        </w:tc>
        <w:tc>
          <w:tcPr>
            <w:tcW w:w="624" w:type="dxa"/>
          </w:tcPr>
          <w:p w14:paraId="3182F38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3 %&gt;</w:t>
            </w:r>
          </w:p>
        </w:tc>
        <w:tc>
          <w:tcPr>
            <w:tcW w:w="623" w:type="dxa"/>
          </w:tcPr>
          <w:p w14:paraId="07C5AFC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4 %&gt;</w:t>
            </w:r>
          </w:p>
        </w:tc>
        <w:tc>
          <w:tcPr>
            <w:tcW w:w="624" w:type="dxa"/>
          </w:tcPr>
          <w:p w14:paraId="45F62DE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5 %&gt;</w:t>
            </w:r>
          </w:p>
        </w:tc>
        <w:tc>
          <w:tcPr>
            <w:tcW w:w="624" w:type="dxa"/>
          </w:tcPr>
          <w:p w14:paraId="104CD0D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*6 %&gt;</w:t>
            </w:r>
          </w:p>
        </w:tc>
        <w:tc>
          <w:tcPr>
            <w:tcW w:w="623" w:type="dxa"/>
          </w:tcPr>
          <w:p w14:paraId="6DF57A1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7 %&gt;</w:t>
            </w:r>
          </w:p>
        </w:tc>
        <w:tc>
          <w:tcPr>
            <w:tcW w:w="624" w:type="dxa"/>
          </w:tcPr>
          <w:p w14:paraId="7D5A7D7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8 %&gt;</w:t>
            </w:r>
          </w:p>
        </w:tc>
        <w:tc>
          <w:tcPr>
            <w:tcW w:w="624" w:type="dxa"/>
          </w:tcPr>
          <w:p w14:paraId="138CB48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9 %&gt;</w:t>
            </w:r>
          </w:p>
        </w:tc>
        <w:tc>
          <w:tcPr>
            <w:tcW w:w="1049" w:type="dxa"/>
          </w:tcPr>
          <w:p w14:paraId="17F62E4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10 %&gt; &lt;% </w:t>
            </w:r>
            <w:proofErr w:type="spellStart"/>
            <w:proofErr w:type="gramStart"/>
            <w:r w:rsidRPr="00245E5C">
              <w:rPr>
                <w:lang w:val="en-US"/>
              </w:rPr>
              <w:t>AppendRow</w:t>
            </w:r>
            <w:proofErr w:type="spellEnd"/>
            <w:r w:rsidRPr="00245E5C">
              <w:rPr>
                <w:lang w:val="en-US"/>
              </w:rPr>
              <w:t>(</w:t>
            </w:r>
            <w:proofErr w:type="gramEnd"/>
            <w:r w:rsidRPr="00245E5C">
              <w:rPr>
                <w:lang w:val="en-US"/>
              </w:rPr>
              <w:t>); %&gt;</w:t>
            </w:r>
          </w:p>
        </w:tc>
      </w:tr>
    </w:tbl>
    <w:p w14:paraId="2E425538" w14:textId="77777777" w:rsidR="006817D8" w:rsidRDefault="006817D8" w:rsidP="00FD7EBC">
      <w:pPr>
        <w:rPr>
          <w:lang w:val="en-US"/>
        </w:rPr>
      </w:pPr>
      <w:r w:rsidRPr="00245E5C">
        <w:rPr>
          <w:lang w:val="en-US"/>
        </w:rPr>
        <w:t>&lt;% } %&gt;</w:t>
      </w:r>
    </w:p>
    <w:p w14:paraId="41CC1E0F" w14:textId="77777777"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14:paraId="4EAA01AF" w14:textId="77777777" w:rsidR="0034400F" w:rsidRDefault="0034400F" w:rsidP="00FD7EBC">
      <w:pPr>
        <w:rPr>
          <w:lang w:val="en-US"/>
        </w:rPr>
      </w:pPr>
      <w:r>
        <w:rPr>
          <w:noProof/>
          <w:lang w:val="nl-NL" w:eastAsia="nl-NL"/>
        </w:rPr>
        <w:drawing>
          <wp:inline distT="0" distB="0" distL="0" distR="0" wp14:anchorId="1A9E3ACC" wp14:editId="4342575C">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14:paraId="6B0F876A" w14:textId="77777777"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14:paraId="4DCADC7A" w14:textId="77777777" w:rsidR="006817D8" w:rsidRDefault="006817D8" w:rsidP="006817D8">
      <w:pPr>
        <w:pStyle w:val="Heading2"/>
        <w:rPr>
          <w:lang w:val="en-US"/>
        </w:rPr>
      </w:pPr>
      <w:bookmarkStart w:id="8" w:name="_Toc48598510"/>
      <w:r>
        <w:rPr>
          <w:lang w:val="en-US"/>
        </w:rPr>
        <w:lastRenderedPageBreak/>
        <w:t>Combining loops, text blocks and tables</w:t>
      </w:r>
      <w:bookmarkEnd w:id="8"/>
    </w:p>
    <w:p w14:paraId="7A790E9B" w14:textId="77777777"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14:paraId="11324BCB" w14:textId="77777777"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14:paraId="51926B69" w14:textId="77777777" w:rsidR="00FD7EBC" w:rsidRDefault="00A461D2" w:rsidP="00FD7EBC">
      <w:pPr>
        <w:pStyle w:val="Heading3"/>
        <w:rPr>
          <w:lang w:val="en-US"/>
        </w:rPr>
      </w:pPr>
      <w:bookmarkStart w:id="9" w:name="_Toc528698622"/>
      <w:r>
        <w:rPr>
          <w:lang w:val="en-US"/>
        </w:rPr>
        <w:t>M</w:t>
      </w:r>
      <w:r w:rsidR="00FD7EBC">
        <w:rPr>
          <w:lang w:val="en-US"/>
        </w:rPr>
        <w:t xml:space="preserve">ultiples of &lt;%= </w:t>
      </w:r>
      <w:proofErr w:type="spellStart"/>
      <w:r w:rsidR="00FD7EBC">
        <w:rPr>
          <w:lang w:val="en-US"/>
        </w:rPr>
        <w:t>i</w:t>
      </w:r>
      <w:proofErr w:type="spellEnd"/>
      <w:r w:rsidR="00FD7EBC">
        <w:rPr>
          <w:lang w:val="en-US"/>
        </w:rPr>
        <w:t xml:space="preserve"> %&gt;</w:t>
      </w:r>
      <w:bookmarkEnd w:id="9"/>
    </w:p>
    <w:p w14:paraId="792F6B9D" w14:textId="77777777" w:rsidR="00FD7EBC" w:rsidRDefault="00FD7EBC" w:rsidP="00FD7EBC">
      <w:pPr>
        <w:rPr>
          <w:lang w:val="en-US"/>
        </w:rPr>
      </w:pPr>
      <w:r>
        <w:rPr>
          <w:lang w:val="en-US"/>
        </w:rPr>
        <w:t xml:space="preserve">&lt;% for (int j = 1; j &lt;= </w:t>
      </w:r>
      <w:r w:rsidR="002C2BC9">
        <w:rPr>
          <w:lang w:val="en-US"/>
        </w:rPr>
        <w:t>6</w:t>
      </w:r>
      <w:r>
        <w:rPr>
          <w:lang w:val="en-US"/>
        </w:rPr>
        <w:t>; ++j) {! %&gt;</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14ED38EB"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B406963" w14:textId="77777777" w:rsidR="00A461D2" w:rsidRPr="00245E5C" w:rsidRDefault="00A461D2" w:rsidP="00C97699">
            <w:pPr>
              <w:jc w:val="center"/>
              <w:rPr>
                <w:b w:val="0"/>
                <w:lang w:val="en-US"/>
              </w:rPr>
            </w:pPr>
            <w:proofErr w:type="spellStart"/>
            <w:r>
              <w:rPr>
                <w:lang w:val="en-US"/>
              </w:rPr>
              <w:t>i</w:t>
            </w:r>
            <w:proofErr w:type="spellEnd"/>
          </w:p>
        </w:tc>
        <w:tc>
          <w:tcPr>
            <w:tcW w:w="426" w:type="dxa"/>
          </w:tcPr>
          <w:p w14:paraId="6117BE79"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66F31B0B"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17617534"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10D9F734"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14:paraId="3A863B98"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BAD5D98" w14:textId="77777777" w:rsidR="00A461D2" w:rsidRPr="00125B35" w:rsidRDefault="00A461D2"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426" w:type="dxa"/>
          </w:tcPr>
          <w:p w14:paraId="74EC8255"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3050E94C"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14:paraId="2B12CA2C"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AE2D15B"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w:t>
            </w:r>
            <w:r>
              <w:rPr>
                <w:lang w:val="en-US"/>
              </w:rPr>
              <w:t>j</w:t>
            </w:r>
            <w:r w:rsidRPr="00245E5C">
              <w:rPr>
                <w:lang w:val="en-US"/>
              </w:rPr>
              <w:t xml:space="preserve"> %&gt;</w:t>
            </w:r>
            <w:r>
              <w:rPr>
                <w:lang w:val="en-US"/>
              </w:rPr>
              <w:t>&lt;% if (</w:t>
            </w:r>
            <w:proofErr w:type="spellStart"/>
            <w:r>
              <w:rPr>
                <w:lang w:val="en-US"/>
              </w:rPr>
              <w:t>i</w:t>
            </w:r>
            <w:proofErr w:type="spellEnd"/>
            <w:r>
              <w:rPr>
                <w:lang w:val="en-US"/>
              </w:rPr>
              <w:t xml:space="preserve"> * j % 3 == 0) </w:t>
            </w:r>
            <w:proofErr w:type="gramStart"/>
            <w:r>
              <w:rPr>
                <w:lang w:val="en-US"/>
              </w:rPr>
              <w:t>Write(</w:t>
            </w:r>
            <w:proofErr w:type="gramEnd"/>
            <w:r w:rsidRPr="00361995">
              <w:rPr>
                <w:lang w:val="en-US"/>
              </w:rPr>
              <w:t>"</w:t>
            </w:r>
            <w:r>
              <w:rPr>
                <w:lang w:val="en-US"/>
              </w:rPr>
              <w:t>*</w:t>
            </w:r>
            <w:r w:rsidRPr="00361995">
              <w:rPr>
                <w:lang w:val="en-US"/>
              </w:rPr>
              <w:t>"</w:t>
            </w:r>
            <w:r>
              <w:rPr>
                <w:lang w:val="en-US"/>
              </w:rPr>
              <w:t xml:space="preserve">); </w:t>
            </w:r>
            <w:r w:rsidRPr="00245E5C">
              <w:rPr>
                <w:lang w:val="en-US"/>
              </w:rPr>
              <w:t xml:space="preserve"> </w:t>
            </w:r>
            <w:proofErr w:type="spellStart"/>
            <w:r w:rsidRPr="00245E5C">
              <w:rPr>
                <w:lang w:val="en-US"/>
              </w:rPr>
              <w:t>AppendRow</w:t>
            </w:r>
            <w:proofErr w:type="spellEnd"/>
            <w:r w:rsidRPr="00245E5C">
              <w:rPr>
                <w:lang w:val="en-US"/>
              </w:rPr>
              <w:t>(); %&gt;</w:t>
            </w:r>
          </w:p>
        </w:tc>
      </w:tr>
      <w:tr w:rsidR="00A461D2" w:rsidRPr="00245E5C" w14:paraId="45646041"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AA8FE26" w14:textId="77777777" w:rsidR="00A461D2" w:rsidRPr="00125B35" w:rsidRDefault="00A461D2" w:rsidP="00C97699">
            <w:pPr>
              <w:jc w:val="center"/>
              <w:rPr>
                <w:lang w:val="en-US"/>
              </w:rPr>
            </w:pPr>
          </w:p>
        </w:tc>
        <w:tc>
          <w:tcPr>
            <w:tcW w:w="426" w:type="dxa"/>
          </w:tcPr>
          <w:p w14:paraId="502AE007"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14:paraId="17E15FC9"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14:paraId="3C24636F" w14:textId="77777777"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14:paraId="5B0762C1" w14:textId="77777777"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14:paraId="36CD64CC" w14:textId="77777777" w:rsidR="00A83935" w:rsidRDefault="00A83935" w:rsidP="00FD7EBC">
      <w:pPr>
        <w:rPr>
          <w:lang w:val="en-US"/>
        </w:rPr>
      </w:pPr>
      <w:r>
        <w:rPr>
          <w:lang w:val="en-US"/>
        </w:rPr>
        <w:t xml:space="preserve"> </w:t>
      </w:r>
    </w:p>
    <w:p w14:paraId="00A0AF05" w14:textId="77777777" w:rsidR="00FD7EBC" w:rsidRDefault="00FD7EBC" w:rsidP="00FD7EBC">
      <w:pPr>
        <w:rPr>
          <w:lang w:val="en-US"/>
        </w:rPr>
      </w:pPr>
      <w:r>
        <w:rPr>
          <w:lang w:val="en-US"/>
        </w:rPr>
        <w:t>&lt;% } %&gt;</w:t>
      </w:r>
    </w:p>
    <w:p w14:paraId="2F66FC2E" w14:textId="77777777" w:rsidR="00FD7EBC" w:rsidRDefault="00FD7EBC" w:rsidP="00FD7EBC">
      <w:pPr>
        <w:rPr>
          <w:lang w:val="en-US"/>
        </w:rPr>
      </w:pPr>
      <w:r>
        <w:rPr>
          <w:lang w:val="en-US"/>
        </w:rPr>
        <w:t>&lt;% } %&gt;</w:t>
      </w:r>
    </w:p>
    <w:p w14:paraId="1CE52E61" w14:textId="77777777" w:rsidR="00182C12" w:rsidRDefault="0034400F" w:rsidP="007F4118">
      <w:pPr>
        <w:rPr>
          <w:lang w:val="en-US"/>
        </w:rPr>
      </w:pPr>
      <w:r>
        <w:rPr>
          <w:lang w:val="en-US"/>
        </w:rPr>
        <w:t>&lt;% /* This results in something like:</w:t>
      </w:r>
    </w:p>
    <w:p w14:paraId="1F311106" w14:textId="77777777" w:rsidR="0034400F" w:rsidRPr="00245E5C" w:rsidRDefault="00414B65" w:rsidP="007F4118">
      <w:pPr>
        <w:rPr>
          <w:lang w:val="en-US"/>
        </w:rPr>
      </w:pPr>
      <w:r>
        <w:rPr>
          <w:noProof/>
          <w:lang w:val="nl-NL" w:eastAsia="nl-NL"/>
        </w:rPr>
        <w:drawing>
          <wp:inline distT="0" distB="0" distL="0" distR="0" wp14:anchorId="631E478D" wp14:editId="1BABD1FA">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14:paraId="3866E3D7" w14:textId="77777777" w:rsidR="00BD7E91" w:rsidRDefault="00BD7E91">
      <w:pPr>
        <w:rPr>
          <w:lang w:val="en-US"/>
        </w:rPr>
      </w:pPr>
      <w:r>
        <w:rPr>
          <w:lang w:val="en-US"/>
        </w:rPr>
        <w:br w:type="page"/>
      </w:r>
    </w:p>
    <w:p w14:paraId="5E3F8A54" w14:textId="77777777" w:rsidR="00A34339" w:rsidRPr="00245E5C" w:rsidRDefault="00A34339" w:rsidP="00B3625F">
      <w:pPr>
        <w:pStyle w:val="Heading1"/>
        <w:rPr>
          <w:lang w:val="en-US"/>
        </w:rPr>
      </w:pPr>
      <w:bookmarkStart w:id="10" w:name="_Toc48598511"/>
      <w:r w:rsidRPr="00245E5C">
        <w:rPr>
          <w:lang w:val="en-US"/>
        </w:rPr>
        <w:lastRenderedPageBreak/>
        <w:t>Images</w:t>
      </w:r>
      <w:bookmarkEnd w:id="10"/>
    </w:p>
    <w:p w14:paraId="46AAAB28" w14:textId="1111FE06" w:rsidR="00D93DC2" w:rsidRDefault="008078C5" w:rsidP="007F4118">
      <w:pPr>
        <w:rPr>
          <w:lang w:val="en-US"/>
        </w:rPr>
      </w:pPr>
      <w:r>
        <w:rPr>
          <w:lang w:val="en-US"/>
        </w:rPr>
        <w:t>Insert images using the Image method.</w:t>
      </w:r>
    </w:p>
    <w:p w14:paraId="1C74F3ED" w14:textId="77777777" w:rsidR="00776A7C" w:rsidRDefault="00A34339" w:rsidP="00D67E92">
      <w:pPr>
        <w:rPr>
          <w:lang w:val="en-US"/>
        </w:rPr>
      </w:pPr>
      <w:r w:rsidRPr="00245E5C">
        <w:rPr>
          <w:lang w:val="en-US"/>
        </w:rPr>
        <w:t>&lt;% Image("test1.png"); %&gt;</w:t>
      </w:r>
    </w:p>
    <w:p w14:paraId="4DBE8F22" w14:textId="77777777" w:rsidR="00A26D37" w:rsidRDefault="00A26D37" w:rsidP="00D67E92">
      <w:pPr>
        <w:rPr>
          <w:lang w:val="en-US"/>
        </w:rPr>
      </w:pPr>
      <w:r>
        <w:rPr>
          <w:lang w:val="en-US"/>
        </w:rPr>
        <w:t>&lt;% /* The result:</w:t>
      </w:r>
    </w:p>
    <w:p w14:paraId="2285E27F" w14:textId="77777777" w:rsidR="00A26D37" w:rsidRDefault="00A26D37" w:rsidP="00D67E92">
      <w:pPr>
        <w:rPr>
          <w:lang w:val="en-US"/>
        </w:rPr>
      </w:pPr>
      <w:r>
        <w:rPr>
          <w:noProof/>
          <w:lang w:val="nl-NL" w:eastAsia="nl-NL"/>
        </w:rPr>
        <w:drawing>
          <wp:inline distT="0" distB="0" distL="0" distR="0" wp14:anchorId="29A330EC" wp14:editId="7498A40D">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14:paraId="054EDF22" w14:textId="77777777" w:rsidR="001964F8" w:rsidRDefault="001964F8" w:rsidP="00D67E92">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w:t>
      </w:r>
      <w:proofErr w:type="gramStart"/>
      <w:r w:rsidR="00C17889">
        <w:rPr>
          <w:lang w:val="en-US"/>
        </w:rPr>
        <w:t>now</w:t>
      </w:r>
      <w:proofErr w:type="gramEnd"/>
      <w:r w:rsidR="00C17889">
        <w:rPr>
          <w:lang w:val="en-US"/>
        </w:rPr>
        <w:t xml:space="preserve"> </w:t>
      </w:r>
      <w:r>
        <w:rPr>
          <w:lang w:val="en-US"/>
        </w:rPr>
        <w:t xml:space="preserve">this property has been set to </w:t>
      </w:r>
      <w:r w:rsidR="00C17889">
        <w:rPr>
          <w:lang w:val="en-US"/>
        </w:rPr>
        <w:t>‘</w:t>
      </w:r>
      <w:r w:rsidR="007F4D02">
        <w:rPr>
          <w:lang w:val="en-US"/>
        </w:rPr>
        <w:t xml:space="preserve">&lt;%= </w:t>
      </w:r>
      <w:proofErr w:type="spellStart"/>
      <w:r w:rsidR="007F4D02">
        <w:rPr>
          <w:lang w:val="en-US"/>
        </w:rPr>
        <w:t>ImageDirectory</w:t>
      </w:r>
      <w:proofErr w:type="spellEnd"/>
      <w:r w:rsidR="007F4D02">
        <w:rPr>
          <w:lang w:val="en-US"/>
        </w:rPr>
        <w:t xml:space="preserve"> %&gt;</w:t>
      </w:r>
      <w:r w:rsidR="00C17889">
        <w:rPr>
          <w:lang w:val="en-US"/>
        </w:rPr>
        <w:t>’</w:t>
      </w:r>
      <w:r>
        <w:rPr>
          <w:lang w:val="en-US"/>
        </w:rPr>
        <w:t>.</w:t>
      </w:r>
    </w:p>
    <w:p w14:paraId="3DD2C948" w14:textId="77777777"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&lt;% </w:t>
      </w:r>
      <w:proofErr w:type="gramStart"/>
      <w:r>
        <w:rPr>
          <w:lang w:val="en-US"/>
        </w:rPr>
        <w:t>Image(</w:t>
      </w:r>
      <w:proofErr w:type="gramEnd"/>
      <w:r>
        <w:rPr>
          <w:lang w:val="en-US"/>
        </w:rPr>
        <w:t>"test1.png", 15</w:t>
      </w:r>
      <w:r w:rsidR="00D67E92" w:rsidRPr="00245E5C">
        <w:rPr>
          <w:lang w:val="en-US"/>
        </w:rPr>
        <w:t>); %&gt;</w:t>
      </w:r>
      <w:r>
        <w:rPr>
          <w:lang w:val="en-US"/>
        </w:rPr>
        <w:t xml:space="preserve"> at 15%.</w:t>
      </w:r>
    </w:p>
    <w:p w14:paraId="5A80B642" w14:textId="77777777"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14:paraId="16DCD96C" w14:textId="2926AD5E" w:rsidR="00776A7C" w:rsidRDefault="00A34339">
      <w:pPr>
        <w:rPr>
          <w:lang w:val="en-US"/>
        </w:rPr>
      </w:pPr>
      <w:r w:rsidRPr="00245E5C">
        <w:rPr>
          <w:lang w:val="en-US"/>
        </w:rPr>
        <w:t>&lt;% Image("test2.png"); %&gt;</w:t>
      </w:r>
      <w:r w:rsidR="00776A7C">
        <w:rPr>
          <w:lang w:val="en-US"/>
        </w:rPr>
        <w:t xml:space="preserve">   </w:t>
      </w:r>
    </w:p>
    <w:p w14:paraId="5A7FA40E" w14:textId="7490E11E" w:rsidR="00D20349" w:rsidRDefault="004A3357">
      <w:r>
        <w:t xml:space="preserve">New methods in </w:t>
      </w:r>
      <w:r w:rsidR="007B400D">
        <w:t>SharpDocx 2.</w:t>
      </w:r>
      <w:r>
        <w:t>4</w:t>
      </w:r>
      <w:r w:rsidR="007B400D">
        <w:t xml:space="preserve"> </w:t>
      </w:r>
      <w:r>
        <w:t>are ImageFromBase64</w:t>
      </w:r>
      <w:r w:rsidR="00D20349">
        <w:t xml:space="preserve"> and </w:t>
      </w:r>
      <w:r>
        <w:t>ImageFromUrl</w:t>
      </w:r>
      <w:r w:rsidR="00D20349">
        <w:t xml:space="preserve">. </w:t>
      </w:r>
      <w:r w:rsidR="00E80537">
        <w:t>And i</w:t>
      </w:r>
      <w:r w:rsidR="00D20349">
        <w:t xml:space="preserve">f you want you can </w:t>
      </w:r>
      <w:r w:rsidR="00E80537">
        <w:t xml:space="preserve">now </w:t>
      </w:r>
      <w:r w:rsidR="00A65B08">
        <w:t xml:space="preserve">also </w:t>
      </w:r>
      <w:r w:rsidR="00D20349">
        <w:t xml:space="preserve">use your own streams using the </w:t>
      </w:r>
      <w:r w:rsidR="00D20349">
        <w:rPr>
          <w:rFonts w:ascii="Courier New" w:hAnsi="Courier New" w:cs="Courier New"/>
          <w:color w:val="000000"/>
          <w:sz w:val="19"/>
          <w:szCs w:val="19"/>
          <w:lang w:val="en-NL"/>
        </w:rPr>
        <w:t>Image</w:t>
      </w:r>
      <w:proofErr w:type="spellStart"/>
      <w:r w:rsidR="00A628BA">
        <w:rPr>
          <w:rFonts w:ascii="Courier New" w:hAnsi="Courier New" w:cs="Courier New"/>
          <w:color w:val="000000"/>
          <w:sz w:val="19"/>
          <w:szCs w:val="19"/>
          <w:lang w:val="en-US"/>
        </w:rPr>
        <w:t>FromStream</w:t>
      </w:r>
      <w:proofErr w:type="spellEnd"/>
      <w:r w:rsidR="00D20349">
        <w:rPr>
          <w:rFonts w:ascii="Courier New" w:hAnsi="Courier New" w:cs="Courier New"/>
          <w:color w:val="000000"/>
          <w:sz w:val="19"/>
          <w:szCs w:val="19"/>
          <w:lang w:val="en-NL"/>
        </w:rPr>
        <w:t xml:space="preserve">(Stream </w:t>
      </w:r>
      <w:proofErr w:type="spellStart"/>
      <w:r w:rsidR="00D20349">
        <w:rPr>
          <w:rFonts w:ascii="Courier New" w:hAnsi="Courier New" w:cs="Courier New"/>
          <w:color w:val="000000"/>
          <w:sz w:val="19"/>
          <w:szCs w:val="19"/>
          <w:lang w:val="en-NL"/>
        </w:rPr>
        <w:t>stream</w:t>
      </w:r>
      <w:proofErr w:type="spellEnd"/>
      <w:r w:rsidR="00D20349">
        <w:rPr>
          <w:rFonts w:ascii="Courier New" w:hAnsi="Courier New" w:cs="Courier New"/>
          <w:color w:val="000000"/>
          <w:sz w:val="19"/>
          <w:szCs w:val="19"/>
          <w:lang w:val="en-NL"/>
        </w:rPr>
        <w:t xml:space="preserve">, </w:t>
      </w:r>
      <w:r w:rsidR="00D20349">
        <w:rPr>
          <w:rFonts w:ascii="Courier New" w:hAnsi="Courier New" w:cs="Courier New"/>
          <w:color w:val="0000FF"/>
          <w:sz w:val="19"/>
          <w:szCs w:val="19"/>
          <w:lang w:val="en-NL"/>
        </w:rPr>
        <w:t>int</w:t>
      </w:r>
      <w:r w:rsidR="00D20349">
        <w:rPr>
          <w:rFonts w:ascii="Courier New" w:hAnsi="Courier New" w:cs="Courier New"/>
          <w:color w:val="000000"/>
          <w:sz w:val="19"/>
          <w:szCs w:val="19"/>
          <w:lang w:val="en-NL"/>
        </w:rPr>
        <w:t xml:space="preserve"> percentage = 100, </w:t>
      </w:r>
      <w:r w:rsidR="00D20349">
        <w:rPr>
          <w:rFonts w:ascii="Courier New" w:hAnsi="Courier New" w:cs="Courier New"/>
          <w:color w:val="0000FF"/>
          <w:sz w:val="19"/>
          <w:szCs w:val="19"/>
          <w:lang w:val="en-NL"/>
        </w:rPr>
        <w:t>string</w:t>
      </w:r>
      <w:r w:rsidR="00D20349">
        <w:rPr>
          <w:rFonts w:ascii="Courier New" w:hAnsi="Courier New" w:cs="Courier New"/>
          <w:color w:val="000000"/>
          <w:sz w:val="19"/>
          <w:szCs w:val="19"/>
          <w:lang w:val="en-NL"/>
        </w:rPr>
        <w:t xml:space="preserve"> extension = </w:t>
      </w:r>
      <w:r w:rsidR="00D20349">
        <w:rPr>
          <w:rFonts w:ascii="Courier New" w:hAnsi="Courier New" w:cs="Courier New"/>
          <w:color w:val="0000FF"/>
          <w:sz w:val="19"/>
          <w:szCs w:val="19"/>
          <w:lang w:val="en-NL"/>
        </w:rPr>
        <w:t>null</w:t>
      </w:r>
      <w:r w:rsidR="00D20349">
        <w:rPr>
          <w:rFonts w:ascii="Courier New" w:hAnsi="Courier New" w:cs="Courier New"/>
          <w:color w:val="000000"/>
          <w:sz w:val="19"/>
          <w:szCs w:val="19"/>
          <w:lang w:val="en-NL"/>
        </w:rPr>
        <w:t>)</w:t>
      </w:r>
      <w:r w:rsidR="00D20349">
        <w:t>method.</w:t>
      </w:r>
    </w:p>
    <w:p w14:paraId="21C77339" w14:textId="2D77E9C6" w:rsidR="00D20349" w:rsidRDefault="007B400D">
      <w:r>
        <w:t>&lt;%</w:t>
      </w:r>
      <w:r w:rsidR="00D20349">
        <w:t xml:space="preserve"> </w:t>
      </w:r>
      <w:r>
        <w:t>ImageFromBase64(</w:t>
      </w:r>
      <w:r w:rsidRPr="007B400D">
        <w:rPr>
          <w:sz w:val="8"/>
          <w:szCs w:val="8"/>
        </w:rPr>
        <w:t>"</w:t>
      </w:r>
      <w:r w:rsidR="00000886" w:rsidRPr="00000886">
        <w:rPr>
          <w:rFonts w:ascii="Helvetica" w:hAnsi="Helvetica" w:cs="Helvetica"/>
          <w:color w:val="333333"/>
          <w:sz w:val="8"/>
          <w:szCs w:val="8"/>
          <w:shd w:val="clear" w:color="auto" w:fill="FFFFFF"/>
        </w:rPr>
        <w:t>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</w:t>
      </w:r>
      <w:r w:rsidRPr="007B400D">
        <w:rPr>
          <w:sz w:val="8"/>
          <w:szCs w:val="8"/>
        </w:rPr>
        <w:t>"</w:t>
      </w:r>
      <w:r>
        <w:t xml:space="preserve">, </w:t>
      </w:r>
      <w:r w:rsidR="006178B6">
        <w:t>100</w:t>
      </w:r>
      <w:r>
        <w:rPr>
          <w:rFonts w:ascii="Helvetica" w:hAnsi="Helvetica" w:cs="Helvetica"/>
          <w:color w:val="333333"/>
          <w:sz w:val="21"/>
          <w:szCs w:val="21"/>
          <w:shd w:val="clear" w:color="auto" w:fill="FFFFFF"/>
        </w:rPr>
        <w:t>);</w:t>
      </w:r>
      <w:r w:rsidR="00200FED" w:rsidRPr="00200FED">
        <w:t xml:space="preserve"> </w:t>
      </w:r>
      <w:r w:rsidR="00200FED">
        <w:t xml:space="preserve">%&gt; </w:t>
      </w:r>
      <w:r w:rsidR="00D20349">
        <w:t>ImageFromBase64 example.</w:t>
      </w:r>
    </w:p>
    <w:p w14:paraId="33E93166" w14:textId="3E83ECFC" w:rsidR="00777DC1" w:rsidRDefault="00200FED">
      <w:r>
        <w:t>&lt;%</w:t>
      </w:r>
      <w:r w:rsidR="00D20349">
        <w:t xml:space="preserve"> </w:t>
      </w:r>
      <w:r w:rsidR="00777DC1">
        <w:t>ImageFromUrl(</w:t>
      </w:r>
      <w:r w:rsidR="00777DC1" w:rsidRPr="00777DC1">
        <w:t>"https://www.nasa.gov/sites/default/files/images/nasaLogo-570x450.png"</w:t>
      </w:r>
      <w:r w:rsidR="00AD5FBA">
        <w:t>, 10</w:t>
      </w:r>
      <w:r w:rsidR="00777DC1">
        <w:t>); %&gt;</w:t>
      </w:r>
      <w:r w:rsidR="00D20349">
        <w:t xml:space="preserve"> ImageFromUrl example.</w:t>
      </w:r>
    </w:p>
    <w:p w14:paraId="318DB6BD" w14:textId="326CE8FE" w:rsidR="00BD7E91" w:rsidRPr="007B400D" w:rsidRDefault="009F78FE">
      <w:r w:rsidRPr="007B400D">
        <w:t>SharpDocx supports the following image formats: bmp, gif, jpeg, png, tiff and emf.</w:t>
      </w:r>
      <w:r w:rsidR="00BD7E91" w:rsidRPr="007B400D">
        <w:br w:type="page"/>
      </w:r>
    </w:p>
    <w:p w14:paraId="24A83479" w14:textId="77777777" w:rsidR="009D381B" w:rsidRPr="007B400D" w:rsidRDefault="006D1DA3" w:rsidP="00B3625F">
      <w:pPr>
        <w:pStyle w:val="Heading1"/>
      </w:pPr>
      <w:bookmarkStart w:id="11" w:name="_Toc48598512"/>
      <w:r w:rsidRPr="007B400D">
        <w:lastRenderedPageBreak/>
        <w:t>Replacing text</w:t>
      </w:r>
      <w:bookmarkEnd w:id="11"/>
    </w:p>
    <w:p w14:paraId="63F1C831" w14:textId="77777777" w:rsidR="00C864B7" w:rsidRPr="007B400D" w:rsidRDefault="006D1DA3">
      <w:r w:rsidRPr="007B400D">
        <w:t>If you want to replace text, you</w:t>
      </w:r>
      <w:r w:rsidR="006B46A7" w:rsidRPr="007B400D">
        <w:t xml:space="preserve"> can use the Replace method</w:t>
      </w:r>
      <w:r w:rsidR="00C864B7" w:rsidRPr="007B400D">
        <w:t>.</w:t>
      </w:r>
    </w:p>
    <w:p w14:paraId="4D99EF85" w14:textId="77777777" w:rsidR="00C864B7" w:rsidRPr="007B400D" w:rsidRDefault="006D1DA3">
      <w:r w:rsidRPr="007B400D">
        <w:t>&lt;%</w:t>
      </w:r>
      <w:r w:rsidR="006C63C4" w:rsidRPr="007B400D">
        <w:t xml:space="preserve"> </w:t>
      </w:r>
      <w:r w:rsidRPr="007B400D">
        <w:t>Replace("{text to replace}", "replaced text"); %&gt;</w:t>
      </w:r>
    </w:p>
    <w:p w14:paraId="2586947D" w14:textId="77777777" w:rsidR="006D1DA3" w:rsidRPr="007B400D" w:rsidRDefault="00C864B7">
      <w:r w:rsidRPr="007B400D">
        <w:t xml:space="preserve">This </w:t>
      </w:r>
      <w:r w:rsidR="00274366" w:rsidRPr="007B400D">
        <w:t xml:space="preserve">will </w:t>
      </w:r>
      <w:r w:rsidR="00422090" w:rsidRPr="007B400D">
        <w:t xml:space="preserve">replace </w:t>
      </w:r>
      <w:r w:rsidR="00422090" w:rsidRPr="007B400D">
        <w:rPr>
          <w:i/>
        </w:rPr>
        <w:t>all</w:t>
      </w:r>
      <w:r w:rsidR="00422090" w:rsidRPr="007B400D">
        <w:t xml:space="preserve"> </w:t>
      </w:r>
      <w:r w:rsidRPr="007B400D">
        <w:t>occurrences</w:t>
      </w:r>
      <w:r w:rsidR="00422090" w:rsidRPr="007B400D">
        <w:t xml:space="preserve"> of the </w:t>
      </w:r>
      <w:r w:rsidR="007503FB" w:rsidRPr="007B400D">
        <w:t>specified string</w:t>
      </w:r>
      <w:r w:rsidR="00422090" w:rsidRPr="007B400D">
        <w:t>.</w:t>
      </w:r>
      <w:r w:rsidR="0066087A">
        <w:rPr>
          <w:rStyle w:val="FootnoteReference"/>
          <w:lang w:val="en-US"/>
        </w:rPr>
        <w:footnoteReference w:id="2"/>
      </w:r>
    </w:p>
    <w:p w14:paraId="36FB4AB7" w14:textId="77777777" w:rsidR="006D1DA3" w:rsidRPr="007B400D" w:rsidRDefault="006D1DA3">
      <w:r w:rsidRPr="007B400D">
        <w:t xml:space="preserve">Here’s the </w:t>
      </w:r>
      <w:r w:rsidRPr="007B400D">
        <w:rPr>
          <w:b/>
        </w:rPr>
        <w:t>{text to replace}</w:t>
      </w:r>
      <w:r w:rsidRPr="007B400D">
        <w:t>.</w:t>
      </w:r>
      <w:r w:rsidR="004D0D74" w:rsidRPr="007B400D">
        <w:t xml:space="preserve"> And here’s some more {text </w:t>
      </w:r>
      <w:r w:rsidR="004D0D74" w:rsidRPr="007B400D">
        <w:rPr>
          <w:i/>
        </w:rPr>
        <w:t xml:space="preserve">to </w:t>
      </w:r>
      <w:r w:rsidR="004D0D74" w:rsidRPr="007B400D">
        <w:rPr>
          <w:b/>
        </w:rPr>
        <w:t>replace</w:t>
      </w:r>
      <w:r w:rsidR="004D0D74" w:rsidRPr="007B400D">
        <w:t>}.</w:t>
      </w:r>
    </w:p>
    <w:p w14:paraId="616E1702" w14:textId="77777777" w:rsidR="00954BDE" w:rsidRPr="007B400D" w:rsidRDefault="00954BDE">
      <w:r w:rsidRPr="007B400D">
        <w:t>&lt;% /* The result:</w:t>
      </w:r>
    </w:p>
    <w:p w14:paraId="5775A156" w14:textId="77777777" w:rsidR="00954BDE" w:rsidRPr="007B400D" w:rsidRDefault="00954BDE">
      <w:r>
        <w:rPr>
          <w:noProof/>
          <w:lang w:val="nl-NL" w:eastAsia="nl-NL"/>
        </w:rPr>
        <w:drawing>
          <wp:inline distT="0" distB="0" distL="0" distR="0" wp14:anchorId="1EDA6A28" wp14:editId="3C273582">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Pr="007B400D">
        <w:t xml:space="preserve"> */ %&gt;</w:t>
      </w:r>
    </w:p>
    <w:p w14:paraId="56BB3283" w14:textId="77777777" w:rsidR="0002030C" w:rsidRPr="007B400D" w:rsidRDefault="003C590D">
      <w:r w:rsidRPr="007B400D">
        <w:t xml:space="preserve">&lt;% </w:t>
      </w:r>
    </w:p>
    <w:p w14:paraId="668DB65C" w14:textId="77777777" w:rsidR="0002030C" w:rsidRPr="007B400D" w:rsidRDefault="0002030C">
      <w:r w:rsidRPr="007B400D">
        <w:t xml:space="preserve">// Uncomment the next line if you’re adventurous. </w:t>
      </w:r>
    </w:p>
    <w:p w14:paraId="6599E167" w14:textId="77777777" w:rsidR="0002030C" w:rsidRPr="007B400D" w:rsidRDefault="0002030C">
      <w:r w:rsidRPr="007B400D">
        <w:t>//</w:t>
      </w:r>
      <w:r w:rsidR="003C590D" w:rsidRPr="007B400D">
        <w:t xml:space="preserve"> Replace("e", "é");</w:t>
      </w:r>
      <w:r w:rsidRPr="007B400D">
        <w:t xml:space="preserve"> </w:t>
      </w:r>
    </w:p>
    <w:p w14:paraId="5B692188" w14:textId="77777777" w:rsidR="003C590D" w:rsidRPr="007B400D" w:rsidRDefault="003C590D">
      <w:r w:rsidRPr="007B400D">
        <w:t>%&gt;</w:t>
      </w:r>
    </w:p>
    <w:p w14:paraId="6B383492" w14:textId="77777777" w:rsidR="008A1E67" w:rsidRPr="007B400D" w:rsidRDefault="008A1E67">
      <w:r w:rsidRPr="007B400D">
        <w:br w:type="page"/>
      </w:r>
    </w:p>
    <w:p w14:paraId="6645C0E5" w14:textId="77777777" w:rsidR="00611FFD" w:rsidRPr="007B400D" w:rsidRDefault="00611FFD" w:rsidP="00B3625F">
      <w:pPr>
        <w:pStyle w:val="Heading1"/>
      </w:pPr>
      <w:bookmarkStart w:id="12" w:name="_Toc48598513"/>
      <w:r w:rsidRPr="007B400D">
        <w:lastRenderedPageBreak/>
        <w:t>Referencing assemblies and importing namespaces</w:t>
      </w:r>
      <w:bookmarkEnd w:id="12"/>
    </w:p>
    <w:p w14:paraId="1D05F4C6" w14:textId="77777777" w:rsidR="00144514" w:rsidRPr="007B400D" w:rsidRDefault="008C0799" w:rsidP="00611FFD">
      <w:r w:rsidRPr="007B400D">
        <w:t xml:space="preserve">If you want to use </w:t>
      </w:r>
      <w:r w:rsidR="00A55272" w:rsidRPr="007B400D">
        <w:t>specific types</w:t>
      </w:r>
      <w:r w:rsidRPr="007B400D">
        <w:t xml:space="preserve"> in a view, </w:t>
      </w:r>
      <w:r w:rsidR="00A55272" w:rsidRPr="007B400D">
        <w:t xml:space="preserve">you can </w:t>
      </w:r>
      <w:r w:rsidRPr="007B400D">
        <w:t xml:space="preserve">use </w:t>
      </w:r>
      <w:r w:rsidR="00A55272" w:rsidRPr="007B400D">
        <w:t xml:space="preserve">the </w:t>
      </w:r>
      <w:r w:rsidRPr="007B400D">
        <w:t>Assembly and Import directives to get access to them.</w:t>
      </w:r>
      <w:r w:rsidR="00F103E7" w:rsidRPr="007B400D">
        <w:t xml:space="preserve"> </w:t>
      </w:r>
      <w:r w:rsidR="00EA6D84" w:rsidRPr="007B400D">
        <w:t>D</w:t>
      </w:r>
      <w:r w:rsidR="00144514" w:rsidRPr="007B400D">
        <w:t xml:space="preserve">irectives </w:t>
      </w:r>
      <w:r w:rsidR="00EA6D84" w:rsidRPr="007B400D">
        <w:t xml:space="preserve">look like regular code blocks, but they </w:t>
      </w:r>
      <w:r w:rsidR="00144514" w:rsidRPr="007B400D">
        <w:t>always start with &lt;</w:t>
      </w:r>
      <w:r w:rsidR="00144514" w:rsidRPr="007B400D">
        <w:rPr>
          <w:sz w:val="2"/>
          <w:szCs w:val="2"/>
        </w:rPr>
        <w:t> </w:t>
      </w:r>
      <w:r w:rsidR="00144514" w:rsidRPr="007B400D">
        <w:t>%@.</w:t>
      </w:r>
    </w:p>
    <w:p w14:paraId="088C12C5" w14:textId="77777777" w:rsidR="00611FFD" w:rsidRPr="007B400D" w:rsidRDefault="00EA6D84" w:rsidP="00611FFD">
      <w:r w:rsidRPr="007B400D">
        <w:t>R</w:t>
      </w:r>
      <w:r w:rsidR="00F103E7" w:rsidRPr="007B400D">
        <w:t>eference an assembly</w:t>
      </w:r>
      <w:r w:rsidRPr="007B400D">
        <w:t xml:space="preserve"> </w:t>
      </w:r>
      <w:r w:rsidR="00315D05" w:rsidRPr="007B400D">
        <w:t>with the Assembly directive.</w:t>
      </w:r>
    </w:p>
    <w:p w14:paraId="00B8C3F2" w14:textId="77777777" w:rsidR="00611FFD" w:rsidRPr="007B400D" w:rsidRDefault="00611FFD" w:rsidP="00611FFD">
      <w:pPr>
        <w:ind w:left="360"/>
        <w:rPr>
          <w:noProof/>
        </w:rPr>
      </w:pPr>
      <w:r w:rsidRPr="007B400D">
        <w:rPr>
          <w:noProof/>
        </w:rPr>
        <w:t>&lt;%@ Assembly Name="System.Xml" %&gt;</w:t>
      </w:r>
      <w:r w:rsidRPr="007B400D">
        <w:rPr>
          <w:noProof/>
        </w:rPr>
        <w:br/>
        <w:t>&lt;%@ Assembly Name="System.Xml.Linq" %&gt;</w:t>
      </w:r>
    </w:p>
    <w:p w14:paraId="4B41CD1E" w14:textId="77777777" w:rsidR="00611FFD" w:rsidRPr="007B400D" w:rsidRDefault="00611FFD" w:rsidP="00611FFD">
      <w:r w:rsidRPr="007B400D">
        <w:t>Import namesp</w:t>
      </w:r>
      <w:r w:rsidR="00D51964" w:rsidRPr="007B400D">
        <w:t>aces with the Import directive.</w:t>
      </w:r>
    </w:p>
    <w:p w14:paraId="3666C633" w14:textId="77777777" w:rsidR="007D5E7D" w:rsidRPr="007B400D" w:rsidRDefault="00611FFD" w:rsidP="007D5E7D">
      <w:pPr>
        <w:ind w:left="360"/>
        <w:rPr>
          <w:noProof/>
        </w:rPr>
      </w:pPr>
      <w:r w:rsidRPr="007B400D">
        <w:rPr>
          <w:noProof/>
        </w:rPr>
        <w:t>&lt;%@ Import Namespace="System.Xml.Linq" %&gt;</w:t>
      </w:r>
    </w:p>
    <w:p w14:paraId="1FCE70B7" w14:textId="77777777" w:rsidR="007D5E7D" w:rsidRPr="007B400D" w:rsidRDefault="007D5E7D" w:rsidP="00611FFD">
      <w:r w:rsidRPr="007B400D">
        <w:t>In C# you would write:</w:t>
      </w:r>
    </w:p>
    <w:p w14:paraId="4DC6DC52" w14:textId="77777777" w:rsidR="007D5E7D" w:rsidRPr="007B400D" w:rsidRDefault="007D5E7D" w:rsidP="00611FFD">
      <w:pPr>
        <w:rPr>
          <w:rFonts w:ascii="Consolas" w:hAnsi="Consolas" w:cs="Consolas"/>
          <w:noProof/>
          <w:color w:val="000000"/>
          <w:sz w:val="19"/>
          <w:szCs w:val="19"/>
        </w:rPr>
      </w:pPr>
      <w:r w:rsidRPr="007B400D">
        <w:rPr>
          <w:rFonts w:ascii="Consolas" w:hAnsi="Consolas" w:cs="Consolas"/>
          <w:color w:val="0000FF"/>
          <w:sz w:val="19"/>
          <w:szCs w:val="19"/>
        </w:rPr>
        <w:t xml:space="preserve">    </w:t>
      </w:r>
      <w:r w:rsidRPr="007B400D">
        <w:rPr>
          <w:rFonts w:ascii="Consolas" w:hAnsi="Consolas" w:cs="Consolas"/>
          <w:noProof/>
          <w:color w:val="0000FF"/>
          <w:sz w:val="19"/>
          <w:szCs w:val="19"/>
        </w:rPr>
        <w:t>using</w:t>
      </w:r>
      <w:r w:rsidRPr="007B400D">
        <w:rPr>
          <w:rFonts w:ascii="Consolas" w:hAnsi="Consolas" w:cs="Consolas"/>
          <w:noProof/>
          <w:color w:val="000000"/>
          <w:sz w:val="19"/>
          <w:szCs w:val="19"/>
        </w:rPr>
        <w:t xml:space="preserve"> System.Xml.Linq;</w:t>
      </w:r>
    </w:p>
    <w:p w14:paraId="60FF0656" w14:textId="77777777" w:rsidR="00FE1FC5" w:rsidRPr="007B400D" w:rsidRDefault="00611FFD" w:rsidP="00611FFD">
      <w:r w:rsidRPr="007B400D">
        <w:t xml:space="preserve">Now </w:t>
      </w:r>
      <w:r w:rsidR="000D3EBB" w:rsidRPr="007B400D">
        <w:t>we</w:t>
      </w:r>
      <w:r w:rsidRPr="007B400D">
        <w:t xml:space="preserve"> can use types in System.Xml.Linq.</w:t>
      </w:r>
      <w:r w:rsidR="00FE1FC5" w:rsidRPr="007B400D">
        <w:t xml:space="preserve"> Let’s read some news.</w:t>
      </w:r>
    </w:p>
    <w:p w14:paraId="32A2F533" w14:textId="77777777" w:rsidR="0010285D" w:rsidRPr="007B400D" w:rsidRDefault="00952048" w:rsidP="00952048">
      <w:pPr>
        <w:rPr>
          <w:noProof/>
        </w:rPr>
      </w:pPr>
      <w:r w:rsidRPr="007B400D">
        <w:rPr>
          <w:noProof/>
        </w:rPr>
        <w:t xml:space="preserve">&lt;% </w:t>
      </w:r>
      <w:r w:rsidR="00884183" w:rsidRPr="007B400D">
        <w:rPr>
          <w:noProof/>
        </w:rPr>
        <w:t>try</w:t>
      </w:r>
      <w:r w:rsidR="00884183" w:rsidRPr="007B400D">
        <w:rPr>
          <w:noProof/>
        </w:rPr>
        <w:br/>
        <w:t>{</w:t>
      </w:r>
      <w:r w:rsidR="00884183" w:rsidRPr="007B400D">
        <w:rPr>
          <w:noProof/>
        </w:rPr>
        <w:br/>
        <w:t xml:space="preserve">  </w:t>
      </w:r>
      <w:r w:rsidRPr="007B400D">
        <w:rPr>
          <w:noProof/>
        </w:rPr>
        <w:t>var atom = XDocument.Load("http://rss.slashdot.o</w:t>
      </w:r>
      <w:r w:rsidR="008818E7" w:rsidRPr="007B400D">
        <w:rPr>
          <w:noProof/>
        </w:rPr>
        <w:t>rg/Slashdot/slashdotGames</w:t>
      </w:r>
      <w:r w:rsidR="0010285D" w:rsidRPr="007B400D">
        <w:rPr>
          <w:noProof/>
        </w:rPr>
        <w:t>atom");</w:t>
      </w:r>
    </w:p>
    <w:p w14:paraId="30A564D8" w14:textId="77777777" w:rsidR="00952048" w:rsidRPr="007B400D" w:rsidRDefault="00884183" w:rsidP="00952048">
      <w:pPr>
        <w:rPr>
          <w:noProof/>
        </w:rPr>
      </w:pPr>
      <w:r w:rsidRPr="007B400D">
        <w:rPr>
          <w:noProof/>
        </w:rPr>
        <w:t xml:space="preserve">  </w:t>
      </w:r>
      <w:r w:rsidR="00952048" w:rsidRPr="007B400D">
        <w:rPr>
          <w:noProof/>
        </w:rPr>
        <w:t xml:space="preserve">foreach (var </w:t>
      </w:r>
      <w:r w:rsidR="000F3A8C" w:rsidRPr="007B400D">
        <w:rPr>
          <w:noProof/>
        </w:rPr>
        <w:t>entry</w:t>
      </w:r>
      <w:r w:rsidR="00952048" w:rsidRPr="007B400D">
        <w:rPr>
          <w:noProof/>
        </w:rPr>
        <w:t xml:space="preserve"> in atom.Descendants("{http://www.w3.org/2005/Atom}entry")</w:t>
      </w:r>
      <w:r w:rsidR="000F3A8C" w:rsidRPr="007B400D">
        <w:rPr>
          <w:noProof/>
        </w:rPr>
        <w:t>)</w:t>
      </w:r>
      <w:r w:rsidR="0010285D" w:rsidRPr="007B400D">
        <w:rPr>
          <w:noProof/>
        </w:rPr>
        <w:br/>
      </w:r>
      <w:r w:rsidR="005649AF" w:rsidRPr="007B400D">
        <w:rPr>
          <w:noProof/>
        </w:rPr>
        <w:t xml:space="preserve">  </w:t>
      </w:r>
      <w:r w:rsidR="00952048" w:rsidRPr="007B400D">
        <w:rPr>
          <w:noProof/>
        </w:rPr>
        <w:t>{</w:t>
      </w:r>
      <w:r w:rsidR="00500EAF" w:rsidRPr="007B400D">
        <w:rPr>
          <w:noProof/>
        </w:rPr>
        <w:t xml:space="preserve"> </w:t>
      </w:r>
      <w:r w:rsidR="00952048" w:rsidRPr="007B400D">
        <w:rPr>
          <w:noProof/>
        </w:rPr>
        <w:t>%&gt;</w:t>
      </w:r>
    </w:p>
    <w:p w14:paraId="541A789A" w14:textId="77777777" w:rsidR="00611FFD" w:rsidRPr="00A628BA" w:rsidRDefault="00660D24" w:rsidP="005649AF">
      <w:pPr>
        <w:ind w:left="360"/>
        <w:rPr>
          <w:noProof/>
        </w:rPr>
      </w:pPr>
      <w:r w:rsidRPr="007B400D">
        <w:rPr>
          <w:b/>
          <w:noProof/>
        </w:rPr>
        <w:t>&lt;%=</w:t>
      </w:r>
      <w:r w:rsidR="000F3A8C" w:rsidRPr="000F3A8C">
        <w:rPr>
          <w:noProof/>
        </w:rPr>
        <w:t xml:space="preserve"> </w:t>
      </w:r>
      <w:r w:rsidR="000F3A8C" w:rsidRPr="007B400D">
        <w:rPr>
          <w:b/>
          <w:noProof/>
        </w:rPr>
        <w:t>entry.Element("{http://www.w3.org/2005/Atom}title").Value</w:t>
      </w:r>
      <w:r w:rsidR="00952048" w:rsidRPr="007B400D">
        <w:rPr>
          <w:b/>
          <w:noProof/>
        </w:rPr>
        <w:t xml:space="preserve"> %&gt;</w:t>
      </w:r>
      <w:r w:rsidR="000F3A8C" w:rsidRPr="007B400D">
        <w:rPr>
          <w:b/>
          <w:noProof/>
        </w:rPr>
        <w:br/>
      </w:r>
      <w:r w:rsidR="00CC3FEB" w:rsidRPr="007B400D">
        <w:rPr>
          <w:noProof/>
        </w:rPr>
        <w:t>&lt;%</w:t>
      </w:r>
      <w:r w:rsidR="00D80E4A" w:rsidRPr="007B400D">
        <w:rPr>
          <w:noProof/>
        </w:rPr>
        <w:t>=</w:t>
      </w:r>
      <w:r w:rsidR="00CC3FEB" w:rsidRPr="007B400D">
        <w:rPr>
          <w:noProof/>
        </w:rPr>
        <w:t xml:space="preserve"> </w:t>
      </w:r>
      <w:r w:rsidR="000F3A8C" w:rsidRPr="007B400D">
        <w:rPr>
          <w:noProof/>
        </w:rPr>
        <w:t>entry.Element</w:t>
      </w:r>
      <w:r w:rsidR="000F3A8C" w:rsidRPr="00A628BA">
        <w:rPr>
          <w:noProof/>
        </w:rPr>
        <w:t>("{http://www.w3.org/2005/Atom}summary").Value.Substring(0,200) %&gt;</w:t>
      </w:r>
      <w:r w:rsidR="004227F0" w:rsidRPr="00A628BA">
        <w:rPr>
          <w:noProof/>
        </w:rPr>
        <w:t>…</w:t>
      </w:r>
      <w:r w:rsidR="006055C7" w:rsidRPr="00A628BA">
        <w:rPr>
          <w:noProof/>
        </w:rPr>
        <w:t xml:space="preserve"> </w:t>
      </w:r>
    </w:p>
    <w:p w14:paraId="16918663" w14:textId="77777777"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14:paraId="67DD40A8" w14:textId="77777777" w:rsidR="00506D4E" w:rsidRDefault="00107124" w:rsidP="00611FFD">
      <w:pPr>
        <w:rPr>
          <w:lang w:val="en-US"/>
        </w:rPr>
      </w:pPr>
      <w:r>
        <w:rPr>
          <w:lang w:val="en-US"/>
        </w:rPr>
        <w:t>I</w:t>
      </w:r>
      <w:r w:rsidR="002F673C">
        <w:rPr>
          <w:lang w:val="en-US"/>
        </w:rPr>
        <w:t xml:space="preserve">n a real world </w:t>
      </w:r>
      <w:proofErr w:type="gramStart"/>
      <w:r w:rsidR="002F673C">
        <w:rPr>
          <w:lang w:val="en-US"/>
        </w:rPr>
        <w:t>scenario</w:t>
      </w:r>
      <w:proofErr w:type="gramEnd"/>
      <w:r w:rsidR="002F673C">
        <w:rPr>
          <w:lang w:val="en-US"/>
        </w:rPr>
        <w:t xml:space="preserve"> you wouldn’t fetch data </w:t>
      </w:r>
      <w:r w:rsidR="008C0799">
        <w:rPr>
          <w:lang w:val="en-US"/>
        </w:rPr>
        <w:t xml:space="preserve">or have this much code in a view. </w:t>
      </w:r>
      <w:r w:rsidR="002F673C">
        <w:rPr>
          <w:lang w:val="en-US"/>
        </w:rPr>
        <w:t>But hey, this is just an example.</w:t>
      </w:r>
    </w:p>
    <w:p w14:paraId="2E064BD1" w14:textId="77777777" w:rsidR="0043282A" w:rsidRDefault="0043282A" w:rsidP="0043282A">
      <w:pPr>
        <w:pStyle w:val="Heading2"/>
        <w:rPr>
          <w:lang w:val="en-US"/>
        </w:rPr>
      </w:pPr>
      <w:bookmarkStart w:id="13" w:name="_Toc48598514"/>
      <w:r>
        <w:rPr>
          <w:lang w:val="en-US"/>
        </w:rPr>
        <w:t>Notes</w:t>
      </w:r>
      <w:bookmarkEnd w:id="13"/>
    </w:p>
    <w:p w14:paraId="42976226" w14:textId="77777777" w:rsidR="0043282A" w:rsidRPr="0043282A" w:rsidRDefault="0043282A" w:rsidP="0043282A">
      <w:pPr>
        <w:rPr>
          <w:lang w:val="en-US"/>
        </w:rPr>
      </w:pPr>
      <w:proofErr w:type="spellStart"/>
      <w:r w:rsidRPr="0043282A">
        <w:rPr>
          <w:lang w:val="en-US"/>
        </w:rPr>
        <w:t>SharpDocx</w:t>
      </w:r>
      <w:proofErr w:type="spellEnd"/>
      <w:r w:rsidRPr="0043282A">
        <w:rPr>
          <w:lang w:val="en-US"/>
        </w:rPr>
        <w:t xml:space="preserve"> will automatically reference the calling assembly. </w:t>
      </w:r>
      <w:proofErr w:type="gramStart"/>
      <w:r w:rsidRPr="0043282A">
        <w:rPr>
          <w:lang w:val="en-US"/>
        </w:rPr>
        <w:t>So</w:t>
      </w:r>
      <w:proofErr w:type="gramEnd"/>
      <w:r w:rsidRPr="0043282A">
        <w:rPr>
          <w:lang w:val="en-US"/>
        </w:rPr>
        <w:t xml:space="preserve">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14:paraId="449D21BF"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Line 26: error CS0012: The type '</w:t>
      </w:r>
      <w:proofErr w:type="gramStart"/>
      <w:r w:rsidRPr="0043282A">
        <w:rPr>
          <w:rFonts w:ascii="Consolas" w:hAnsi="Consolas"/>
          <w:color w:val="000000"/>
          <w:sz w:val="19"/>
          <w:lang w:val="en-US"/>
        </w:rPr>
        <w:t>ClassLibrary1.Models.Country</w:t>
      </w:r>
      <w:proofErr w:type="gramEnd"/>
      <w:r w:rsidRPr="0043282A">
        <w:rPr>
          <w:rFonts w:ascii="Consolas" w:hAnsi="Consolas"/>
          <w:color w:val="000000"/>
          <w:sz w:val="19"/>
          <w:lang w:val="en-US"/>
        </w:rPr>
        <w:t xml:space="preserve">' is defined in an assembly that is not referenced. You must add a reference to assembly 'ClassLibrary1, Version=1.0.0.0, Culture=neutral, </w:t>
      </w:r>
      <w:proofErr w:type="spellStart"/>
      <w:r w:rsidRPr="0043282A">
        <w:rPr>
          <w:rFonts w:ascii="Consolas" w:hAnsi="Consolas"/>
          <w:color w:val="000000"/>
          <w:sz w:val="19"/>
          <w:lang w:val="en-US"/>
        </w:rPr>
        <w:t>PublicKeyToken</w:t>
      </w:r>
      <w:proofErr w:type="spellEnd"/>
      <w:r w:rsidRPr="0043282A">
        <w:rPr>
          <w:rFonts w:ascii="Consolas" w:hAnsi="Consolas"/>
          <w:color w:val="000000"/>
          <w:sz w:val="19"/>
          <w:lang w:val="en-US"/>
        </w:rPr>
        <w:t>=null'.</w:t>
      </w:r>
    </w:p>
    <w:p w14:paraId="5B248356" w14:textId="77777777" w:rsidR="0043282A" w:rsidRDefault="0043282A" w:rsidP="0043282A">
      <w:pPr>
        <w:rPr>
          <w:lang w:val="en-US"/>
        </w:rPr>
      </w:pPr>
      <w:r w:rsidRPr="0043282A">
        <w:rPr>
          <w:lang w:val="en-US"/>
        </w:rPr>
        <w:t>The simplest way to add a reference to ClassLibrary1 is by using an Assembly-directive in your document:</w:t>
      </w:r>
    </w:p>
    <w:p w14:paraId="22CF6A1D" w14:textId="77777777" w:rsidR="0043282A" w:rsidRPr="0043282A" w:rsidRDefault="0043282A" w:rsidP="0043282A">
      <w:pPr>
        <w:rPr>
          <w:lang w:val="en-US"/>
        </w:rPr>
      </w:pPr>
      <w:r w:rsidRPr="0043282A">
        <w:rPr>
          <w:lang w:val="en-US"/>
        </w:rPr>
        <w:lastRenderedPageBreak/>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14:paraId="0A269548" w14:textId="77777777" w:rsidR="0043282A" w:rsidRPr="0043282A" w:rsidRDefault="0043282A" w:rsidP="0043282A">
      <w:pPr>
        <w:rPr>
          <w:lang w:val="en-US"/>
        </w:rPr>
      </w:pPr>
      <w:r w:rsidRPr="0043282A">
        <w:rPr>
          <w:lang w:val="en-US"/>
        </w:rPr>
        <w:t>Or, if you're using .NET Core, you might want to use:</w:t>
      </w:r>
    </w:p>
    <w:p w14:paraId="0539AE39"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14:paraId="10DD63A0" w14:textId="77777777" w:rsidR="0043282A" w:rsidRPr="0043282A" w:rsidRDefault="0043282A" w:rsidP="0043282A">
      <w:pPr>
        <w:rPr>
          <w:lang w:val="en-US"/>
        </w:rPr>
      </w:pPr>
      <w:r w:rsidRPr="0043282A">
        <w:rPr>
          <w:lang w:val="en-US"/>
        </w:rPr>
        <w:t>The tilde represents the directory that contains SharpDocx.dll. Use it when you get errors like:</w:t>
      </w:r>
    </w:p>
    <w:p w14:paraId="1843BD54" w14:textId="77777777" w:rsidR="0043282A" w:rsidRPr="0043282A" w:rsidRDefault="0043282A" w:rsidP="0043282A">
      <w:pPr>
        <w:ind w:left="360"/>
        <w:rPr>
          <w:rFonts w:ascii="Consolas" w:hAnsi="Consolas"/>
          <w:color w:val="000000"/>
          <w:sz w:val="19"/>
          <w:lang w:val="en-US"/>
        </w:rPr>
      </w:pPr>
      <w:proofErr w:type="spellStart"/>
      <w:r w:rsidRPr="0043282A">
        <w:rPr>
          <w:rFonts w:ascii="Consolas" w:hAnsi="Consolas"/>
          <w:color w:val="000000"/>
          <w:sz w:val="19"/>
          <w:lang w:val="en-US"/>
        </w:rPr>
        <w:t>System.IO.FileNotFoundException</w:t>
      </w:r>
      <w:proofErr w:type="spellEnd"/>
      <w:r w:rsidRPr="0043282A">
        <w:rPr>
          <w:rFonts w:ascii="Consolas" w:hAnsi="Consolas"/>
          <w:color w:val="000000"/>
          <w:sz w:val="19"/>
          <w:lang w:val="en-US"/>
        </w:rPr>
        <w:t>: Could not find file 'C:\Program Files\dotnet\shared\Microsoft.NETCore.App\2.0.9\ClassLibrary1.dll'.</w:t>
      </w:r>
    </w:p>
    <w:p w14:paraId="79C30EF0" w14:textId="77777777"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 xml:space="preserve">your own </w:t>
      </w:r>
      <w:proofErr w:type="spellStart"/>
      <w:r w:rsidRPr="0043282A">
        <w:rPr>
          <w:lang w:val="en-US"/>
        </w:rPr>
        <w:t>SharpDocx</w:t>
      </w:r>
      <w:proofErr w:type="spellEnd"/>
      <w:r w:rsidRPr="0043282A">
        <w:rPr>
          <w:lang w:val="en-US"/>
        </w:rPr>
        <w:t xml:space="preserve"> document subclass. See the Inheritance example.</w:t>
      </w:r>
    </w:p>
    <w:p w14:paraId="4B20FBB5" w14:textId="77777777" w:rsidR="00506D4E" w:rsidRDefault="00506D4E">
      <w:pPr>
        <w:rPr>
          <w:lang w:val="en-US"/>
        </w:rPr>
      </w:pPr>
      <w:r>
        <w:rPr>
          <w:lang w:val="en-US"/>
        </w:rPr>
        <w:br w:type="page"/>
      </w:r>
    </w:p>
    <w:p w14:paraId="4B652598" w14:textId="77777777" w:rsidR="00506D4E" w:rsidRPr="00245E5C" w:rsidRDefault="00506D4E" w:rsidP="00B3625F">
      <w:pPr>
        <w:pStyle w:val="Heading1"/>
        <w:rPr>
          <w:lang w:val="en-US"/>
        </w:rPr>
      </w:pPr>
      <w:bookmarkStart w:id="14" w:name="_Toc48598515"/>
      <w:r w:rsidRPr="00245E5C">
        <w:rPr>
          <w:lang w:val="en-US"/>
        </w:rPr>
        <w:lastRenderedPageBreak/>
        <w:t>The Map</w:t>
      </w:r>
      <w:bookmarkEnd w:id="14"/>
    </w:p>
    <w:p w14:paraId="02602611" w14:textId="77777777" w:rsidR="00506D4E" w:rsidRPr="00245E5C" w:rsidRDefault="00506D4E" w:rsidP="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14:paraId="3DA11897" w14:textId="77777777"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14:paraId="68393E75" w14:textId="77777777" w:rsidR="00506D4E" w:rsidRDefault="00DC41E7" w:rsidP="00506D4E">
      <w:pPr>
        <w:rPr>
          <w:lang w:val="en-US"/>
        </w:rPr>
      </w:pPr>
      <w:r>
        <w:rPr>
          <w:lang w:val="en-US"/>
        </w:rPr>
        <w:t>The Map might be handy when you want to search the document for text.</w:t>
      </w:r>
    </w:p>
    <w:p w14:paraId="771E0B08" w14:textId="77777777"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14:paraId="569A2DC3" w14:textId="77777777" w:rsidR="00635080" w:rsidRDefault="00635080" w:rsidP="00635080">
      <w:pPr>
        <w:pStyle w:val="Heading1"/>
        <w:rPr>
          <w:lang w:val="en-US"/>
        </w:rPr>
      </w:pPr>
      <w:bookmarkStart w:id="15" w:name="_Toc48598516"/>
      <w:r>
        <w:rPr>
          <w:lang w:val="en-US"/>
        </w:rPr>
        <w:lastRenderedPageBreak/>
        <w:t xml:space="preserve">The </w:t>
      </w:r>
      <w:proofErr w:type="spellStart"/>
      <w:r>
        <w:rPr>
          <w:lang w:val="en-US"/>
        </w:rPr>
        <w:t>SharpDocx</w:t>
      </w:r>
      <w:proofErr w:type="spellEnd"/>
      <w:r>
        <w:rPr>
          <w:lang w:val="en-US"/>
        </w:rPr>
        <w:t xml:space="preserve"> solution</w:t>
      </w:r>
      <w:bookmarkEnd w:id="15"/>
    </w:p>
    <w:p w14:paraId="73DA756B" w14:textId="77777777" w:rsidR="00635080" w:rsidRDefault="00635080" w:rsidP="00635080">
      <w:pPr>
        <w:pStyle w:val="Heading3"/>
        <w:rPr>
          <w:lang w:val="en-US"/>
        </w:rPr>
      </w:pPr>
      <w:r>
        <w:rPr>
          <w:lang w:val="en-US"/>
        </w:rPr>
        <w:t>Building the example programs</w:t>
      </w:r>
    </w:p>
    <w:p w14:paraId="1ED77313" w14:textId="46AB547C" w:rsidR="00635080" w:rsidRDefault="00635080" w:rsidP="00635080">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 xml:space="preserve">build will use the .NET Standard 2.0 version of </w:t>
      </w:r>
      <w:proofErr w:type="spellStart"/>
      <w:r>
        <w:rPr>
          <w:lang w:val="en-US"/>
        </w:rPr>
        <w:t>SharpDocx</w:t>
      </w:r>
      <w:proofErr w:type="spellEnd"/>
      <w:r>
        <w:rPr>
          <w:lang w:val="en-US"/>
        </w:rPr>
        <w:t>.</w:t>
      </w:r>
    </w:p>
    <w:p w14:paraId="4A665447" w14:textId="3C074C63" w:rsidR="00635080" w:rsidRDefault="00635080" w:rsidP="00635080">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xml:space="preserve">. This will open the </w:t>
      </w:r>
      <w:proofErr w:type="spellStart"/>
      <w:r>
        <w:rPr>
          <w:lang w:val="en-US"/>
        </w:rPr>
        <w:t>csproj</w:t>
      </w:r>
      <w:proofErr w:type="spellEnd"/>
      <w:r w:rsidR="00E00819">
        <w:rPr>
          <w:lang w:val="en-US"/>
        </w:rPr>
        <w:t xml:space="preserve"> </w:t>
      </w:r>
      <w:r>
        <w:rPr>
          <w:lang w:val="en-US"/>
        </w:rPr>
        <w:t>file. The first target named on this line will be used for startup/debugging in Visual Studio:</w:t>
      </w:r>
    </w:p>
    <w:p w14:paraId="21A9097D" w14:textId="1DE26814" w:rsidR="009F78FE" w:rsidRDefault="00635080" w:rsidP="009F78FE">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w:t>
      </w:r>
      <w:proofErr w:type="gramStart"/>
      <w:r w:rsidRPr="000A128B">
        <w:rPr>
          <w:rFonts w:ascii="Consolas" w:hAnsi="Consolas" w:cs="Consolas"/>
          <w:color w:val="000000"/>
          <w:sz w:val="19"/>
          <w:szCs w:val="19"/>
          <w:lang w:val="en-US"/>
        </w:rPr>
        <w: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w:t>
      </w:r>
      <w:proofErr w:type="gramEnd"/>
      <w:r w:rsidR="00352FB3">
        <w:rPr>
          <w:rFonts w:ascii="Consolas" w:hAnsi="Consolas" w:cs="Consolas"/>
          <w:color w:val="000000"/>
          <w:sz w:val="19"/>
          <w:szCs w:val="19"/>
          <w:lang w:val="en-US"/>
        </w:rPr>
        <w:t>6.0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14:paraId="68DB52EE" w14:textId="0B85AADF" w:rsidR="009F78FE" w:rsidRDefault="009F78FE" w:rsidP="009F78FE">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14:paraId="116697BA" w14:textId="193276C9" w:rsidR="00635080" w:rsidRDefault="00352FB3" w:rsidP="00635080">
      <w:pPr>
        <w:pStyle w:val="Heading3"/>
        <w:rPr>
          <w:lang w:val="en-US"/>
        </w:rPr>
      </w:pPr>
      <w:r>
        <w:rPr>
          <w:lang w:val="en-US"/>
        </w:rPr>
        <w:t>Li</w:t>
      </w:r>
      <w:r w:rsidR="00E00819">
        <w:rPr>
          <w:lang w:val="en-US"/>
        </w:rPr>
        <w:t>n</w:t>
      </w:r>
      <w:r>
        <w:rPr>
          <w:lang w:val="en-US"/>
        </w:rPr>
        <w:t>ux and Mac</w:t>
      </w:r>
    </w:p>
    <w:p w14:paraId="4A0BA701" w14:textId="77777777" w:rsidR="0031067A" w:rsidRDefault="0031067A" w:rsidP="0031067A">
      <w:pPr>
        <w:rPr>
          <w:lang w:val="en-US"/>
        </w:rPr>
      </w:pPr>
      <w:r>
        <w:rPr>
          <w:lang w:val="en-US"/>
        </w:rPr>
        <w:t xml:space="preserve">First clone the </w:t>
      </w:r>
      <w:proofErr w:type="spellStart"/>
      <w:r>
        <w:rPr>
          <w:lang w:val="en-US"/>
        </w:rPr>
        <w:t>SharpDocx</w:t>
      </w:r>
      <w:proofErr w:type="spellEnd"/>
      <w:r>
        <w:rPr>
          <w:lang w:val="en-US"/>
        </w:rPr>
        <w:t xml:space="preserve"> repository:</w:t>
      </w:r>
    </w:p>
    <w:p w14:paraId="3C12BDEF"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14:paraId="360D5B3B"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 xml:space="preserve">cd </w:t>
      </w:r>
      <w:proofErr w:type="spellStart"/>
      <w:r>
        <w:rPr>
          <w:rFonts w:ascii="Consolas" w:hAnsi="Consolas" w:cs="Consolas"/>
          <w:color w:val="000000"/>
          <w:sz w:val="19"/>
          <w:szCs w:val="19"/>
          <w:lang w:val="en-US"/>
        </w:rPr>
        <w:t>SharpDocx</w:t>
      </w:r>
      <w:proofErr w:type="spellEnd"/>
      <w:r>
        <w:rPr>
          <w:rFonts w:ascii="Consolas" w:hAnsi="Consolas" w:cs="Consolas"/>
          <w:color w:val="000000"/>
          <w:sz w:val="19"/>
          <w:szCs w:val="19"/>
          <w:lang w:val="en-US"/>
        </w:rPr>
        <w:br/>
      </w:r>
    </w:p>
    <w:p w14:paraId="3971C55E" w14:textId="77777777" w:rsidR="0031067A" w:rsidRDefault="0031067A" w:rsidP="0031067A">
      <w:pPr>
        <w:rPr>
          <w:lang w:val="en-US"/>
        </w:rPr>
      </w:pPr>
      <w:r>
        <w:rPr>
          <w:lang w:val="en-US"/>
        </w:rPr>
        <w:t xml:space="preserve">Now you can build and run the Tutorial sample. </w:t>
      </w:r>
    </w:p>
    <w:p w14:paraId="5CAD864E"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14:paraId="08065267"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w:t>
      </w:r>
      <w:proofErr w:type="spellStart"/>
      <w:r>
        <w:rPr>
          <w:rFonts w:ascii="Consolas" w:hAnsi="Consolas" w:cs="Consolas"/>
          <w:color w:val="000000"/>
          <w:sz w:val="19"/>
          <w:szCs w:val="19"/>
          <w:lang w:val="en-US"/>
        </w:rPr>
        <w:t>SampleProjects</w:t>
      </w:r>
      <w:proofErr w:type="spellEnd"/>
      <w:r>
        <w:rPr>
          <w:rFonts w:ascii="Consolas" w:hAnsi="Consolas" w:cs="Consolas"/>
          <w:color w:val="000000"/>
          <w:sz w:val="19"/>
          <w:szCs w:val="19"/>
          <w:lang w:val="en-US"/>
        </w:rPr>
        <w:t>/Tutorial/bin/Debug/net6.0/Tutorial.dll</w:t>
      </w:r>
    </w:p>
    <w:p w14:paraId="7593FAC1"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p>
    <w:p w14:paraId="4907A6F0"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14:paraId="2F4B6FC2" w14:textId="30B27A54" w:rsidR="00352FB3" w:rsidRDefault="00352FB3" w:rsidP="0031067A">
      <w:pPr>
        <w:rPr>
          <w:rFonts w:ascii="Consolas" w:hAnsi="Consolas" w:cs="Consolas"/>
          <w:color w:val="000000"/>
          <w:sz w:val="19"/>
          <w:szCs w:val="19"/>
          <w:lang w:val="en-US"/>
        </w:rPr>
      </w:pPr>
    </w:p>
    <w:sectPr w:rsidR="00352FB3" w:rsidSect="00F53377">
      <w:headerReference w:type="even" r:id="rId24"/>
      <w:headerReference w:type="default" r:id="rId25"/>
      <w:footerReference w:type="even" r:id="rId26"/>
      <w:footerReference w:type="default" r:id="rId27"/>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EA5E3" w14:textId="77777777" w:rsidR="007C6C07" w:rsidRDefault="007C6C07">
      <w:r>
        <w:separator/>
      </w:r>
    </w:p>
  </w:endnote>
  <w:endnote w:type="continuationSeparator" w:id="0">
    <w:p w14:paraId="2FD1E8DA" w14:textId="77777777" w:rsidR="007C6C07" w:rsidRDefault="007C6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BCFF1" w14:textId="77777777" w:rsidR="00776A7C" w:rsidRDefault="00000000">
    <w:pPr>
      <w:pStyle w:val="Footer"/>
    </w:pPr>
    <w:sdt>
      <w:sdtPr>
        <w:rPr>
          <w:rFonts w:asciiTheme="majorHAnsi" w:eastAsiaTheme="majorEastAsia" w:hAnsiTheme="majorHAnsi" w:cstheme="majorBidi"/>
        </w:rPr>
        <w:id w:val="306900621"/>
        <w:temporary/>
        <w:showingPlcHdr/>
      </w:sdt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4FF1FBD5" wp14:editId="1156FE1D">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9845B98"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515F48F2" wp14:editId="4F7E3E69">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D95CDF"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92D1B76" wp14:editId="1283452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AF2C363"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7E8E3" w14:textId="77777777" w:rsidR="00776A7C" w:rsidRDefault="00776A7C">
    <w:pPr>
      <w:pStyle w:val="Footer"/>
    </w:pPr>
    <w:r>
      <w:rPr>
        <w:noProof/>
        <w:lang w:val="nl-NL" w:eastAsia="nl-NL"/>
      </w:rPr>
      <mc:AlternateContent>
        <mc:Choice Requires="wps">
          <w:drawing>
            <wp:anchor distT="0" distB="0" distL="114300" distR="114300" simplePos="0" relativeHeight="251671552" behindDoc="0" locked="0" layoutInCell="1" allowOverlap="1" wp14:anchorId="50FFAC7F" wp14:editId="7B89761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599E3" w14:textId="77777777" w:rsidR="00776A7C" w:rsidRDefault="00776A7C">
                          <w:pPr>
                            <w:jc w:val="right"/>
                          </w:pPr>
                          <w:r>
                            <w:rPr>
                              <w:lang w:val="nl-NL"/>
                            </w:rPr>
                            <w:t>&lt;%=DateTime.Now %&gt;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0FFAC7F"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filled="f" stroked="f">
              <v:textbox inset=",0">
                <w:txbxContent>
                  <w:p w14:paraId="18B599E3" w14:textId="77777777" w:rsidR="00776A7C" w:rsidRDefault="00776A7C">
                    <w:pPr>
                      <w:jc w:val="right"/>
                    </w:pPr>
                    <w:r>
                      <w:rPr>
                        <w:lang w:val="nl-NL"/>
                      </w:rPr>
                      <w:t>&lt;%=DateTime.Now %&gt;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6384A7D9" wp14:editId="732818F4">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50D61127"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FD670" w14:textId="77777777" w:rsidR="007C6C07" w:rsidRDefault="007C6C07">
      <w:r>
        <w:separator/>
      </w:r>
    </w:p>
  </w:footnote>
  <w:footnote w:type="continuationSeparator" w:id="0">
    <w:p w14:paraId="553E2EEE" w14:textId="77777777" w:rsidR="007C6C07" w:rsidRDefault="007C6C07">
      <w:r>
        <w:separator/>
      </w:r>
    </w:p>
  </w:footnote>
  <w:footnote w:type="continuationNotice" w:id="1">
    <w:p w14:paraId="57072E6B" w14:textId="77777777" w:rsidR="007C6C07" w:rsidRDefault="007C6C07">
      <w:pPr>
        <w:rPr>
          <w:i/>
          <w:sz w:val="18"/>
        </w:rPr>
      </w:pPr>
      <w:r>
        <w:rPr>
          <w:i/>
          <w:sz w:val="18"/>
        </w:rPr>
        <w:t>(vervolg voetnoot)</w:t>
      </w:r>
    </w:p>
  </w:footnote>
  <w:footnote w:id="2">
    <w:p w14:paraId="645242C6" w14:textId="77777777" w:rsidR="0066087A" w:rsidRPr="0066087A" w:rsidRDefault="0066087A">
      <w:pPr>
        <w:pStyle w:val="FootnoteText"/>
        <w:rPr>
          <w:lang w:val="en-US"/>
        </w:rPr>
      </w:pPr>
      <w:r>
        <w:rPr>
          <w:rStyle w:val="FootnoteReference"/>
        </w:rPr>
        <w:footnoteRef/>
      </w:r>
      <w:r>
        <w:t xml:space="preserve"> </w:t>
      </w:r>
      <w:r>
        <w:rPr>
          <w:lang w:val="en-US"/>
        </w:rPr>
        <w:t xml:space="preserve">Actually, this will only replace text in the body of the document, and not in headers, footers, end- or footnotes. So this &lt;% </w:t>
      </w:r>
      <w:proofErr w:type="gramStart"/>
      <w:r>
        <w:rPr>
          <w:lang w:val="en-US"/>
        </w:rPr>
        <w:t>Replace(</w:t>
      </w:r>
      <w:proofErr w:type="gramEnd"/>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B7FC" w14:textId="77777777" w:rsidR="00776A7C" w:rsidRDefault="00776A7C">
    <w:pPr>
      <w:pStyle w:val="Header"/>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14:paraId="61C31F94" w14:textId="77777777" w:rsidR="00776A7C" w:rsidRDefault="00776A7C">
    <w:pPr>
      <w:pStyle w:val="Header"/>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1D1CFF26" wp14:editId="7C75071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557FBCB9"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309D85E6" wp14:editId="2626974E">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2548CC3"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31876181" wp14:editId="31B4675C">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12D0387"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7F1C" w14:textId="77777777" w:rsidR="00776A7C" w:rsidRDefault="00776A7C">
    <w:pPr>
      <w:pStyle w:val="Header"/>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70EDF190" wp14:editId="7359038A">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E98AA" w14:textId="77777777"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0EDF190"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335E98AA" w14:textId="77777777"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38E9CA6E" wp14:editId="7C07BD31">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8E9CA6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d34817 [3204]" stroked="f">
              <v:textbox style="mso-fit-shape-to-text:t" inset=",0,,0">
                <w:txbxContent>
                  <w:p w14:paraId="39023F3C"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0886"/>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309"/>
    <w:rsid w:val="000B15F5"/>
    <w:rsid w:val="000B17F7"/>
    <w:rsid w:val="000C0DC4"/>
    <w:rsid w:val="000C330F"/>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5FD6"/>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0FED"/>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1D85"/>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643E"/>
    <w:rsid w:val="00470C67"/>
    <w:rsid w:val="004716B8"/>
    <w:rsid w:val="00492FF5"/>
    <w:rsid w:val="00493BF5"/>
    <w:rsid w:val="00496FDE"/>
    <w:rsid w:val="004A0454"/>
    <w:rsid w:val="004A3357"/>
    <w:rsid w:val="004B34DC"/>
    <w:rsid w:val="004C4011"/>
    <w:rsid w:val="004C6D02"/>
    <w:rsid w:val="004D0D74"/>
    <w:rsid w:val="004D3483"/>
    <w:rsid w:val="004D6E0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8B6"/>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27431"/>
    <w:rsid w:val="0073157E"/>
    <w:rsid w:val="00733F23"/>
    <w:rsid w:val="00740E21"/>
    <w:rsid w:val="007503FB"/>
    <w:rsid w:val="00751B9C"/>
    <w:rsid w:val="00751DF3"/>
    <w:rsid w:val="00753CF7"/>
    <w:rsid w:val="0075569C"/>
    <w:rsid w:val="00761EB1"/>
    <w:rsid w:val="00776A7C"/>
    <w:rsid w:val="00777DC1"/>
    <w:rsid w:val="0078133C"/>
    <w:rsid w:val="00781E05"/>
    <w:rsid w:val="00786AE8"/>
    <w:rsid w:val="00790C4E"/>
    <w:rsid w:val="0079798C"/>
    <w:rsid w:val="007A53D5"/>
    <w:rsid w:val="007A6A64"/>
    <w:rsid w:val="007B1D90"/>
    <w:rsid w:val="007B400D"/>
    <w:rsid w:val="007C0A14"/>
    <w:rsid w:val="007C6C07"/>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444C"/>
    <w:rsid w:val="008A1E67"/>
    <w:rsid w:val="008A52C5"/>
    <w:rsid w:val="008A5C8F"/>
    <w:rsid w:val="008B06F9"/>
    <w:rsid w:val="008B4337"/>
    <w:rsid w:val="008B6BEE"/>
    <w:rsid w:val="008C0799"/>
    <w:rsid w:val="008C25C2"/>
    <w:rsid w:val="008C5C70"/>
    <w:rsid w:val="008D59E4"/>
    <w:rsid w:val="008E0697"/>
    <w:rsid w:val="008F0641"/>
    <w:rsid w:val="008F0A81"/>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28BA"/>
    <w:rsid w:val="00A65763"/>
    <w:rsid w:val="00A65B08"/>
    <w:rsid w:val="00A72DE9"/>
    <w:rsid w:val="00A7482B"/>
    <w:rsid w:val="00A77C62"/>
    <w:rsid w:val="00A83935"/>
    <w:rsid w:val="00A90546"/>
    <w:rsid w:val="00AA7288"/>
    <w:rsid w:val="00AB5C8F"/>
    <w:rsid w:val="00AD345F"/>
    <w:rsid w:val="00AD402B"/>
    <w:rsid w:val="00AD5FBA"/>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0349"/>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537"/>
    <w:rsid w:val="00E80679"/>
    <w:rsid w:val="00E84320"/>
    <w:rsid w:val="00E94A84"/>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81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 w:type="character" w:styleId="UnresolvedMention">
    <w:name w:val="Unresolved Mention"/>
    <w:basedOn w:val="DefaultParagraphFont"/>
    <w:uiPriority w:val="99"/>
    <w:semiHidden/>
    <w:unhideWhenUsed/>
    <w:rsid w:val="0077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15</Pages>
  <Words>2018</Words>
  <Characters>11504</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2022-12-11T19:41:00Z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